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E26CFF7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aWxbAwAANw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8E0568" w:rsidRPr="008E0568" w:rsidRDefault="001F4E73" w:rsidP="008E0568">
            <w:pPr>
              <w:pStyle w:val="Title"/>
            </w:pPr>
            <w:r>
              <w:t>MUHTASIM</w:t>
            </w:r>
          </w:p>
          <w:p w:rsidR="001B2ABD" w:rsidRDefault="008E0568" w:rsidP="008E0568">
            <w:pPr>
              <w:pStyle w:val="Subtitle"/>
            </w:pPr>
            <w:r w:rsidRPr="007E164E">
              <w:rPr>
                <w:spacing w:val="0"/>
                <w:w w:val="73"/>
              </w:rPr>
              <w:t>Rahman</w:t>
            </w:r>
            <w:r w:rsidR="001F4E73" w:rsidRPr="007E164E">
              <w:rPr>
                <w:spacing w:val="0"/>
                <w:w w:val="73"/>
              </w:rPr>
              <w:t xml:space="preserve"> (</w:t>
            </w:r>
            <w:proofErr w:type="spellStart"/>
            <w:r w:rsidR="001F4E73" w:rsidRPr="007E164E">
              <w:rPr>
                <w:spacing w:val="0"/>
                <w:w w:val="73"/>
              </w:rPr>
              <w:t>Eshmam</w:t>
            </w:r>
            <w:proofErr w:type="spellEnd"/>
            <w:r w:rsidR="001F4E73" w:rsidRPr="007E164E">
              <w:rPr>
                <w:spacing w:val="105"/>
                <w:w w:val="73"/>
              </w:rPr>
              <w:t>)</w:t>
            </w:r>
          </w:p>
        </w:tc>
      </w:tr>
    </w:tbl>
    <w:tbl>
      <w:tblPr>
        <w:tblpPr w:leftFromText="180" w:rightFromText="180" w:vertAnchor="text" w:horzAnchor="margin" w:tblpY="501"/>
        <w:tblW w:w="108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70"/>
      </w:tblGrid>
      <w:tr w:rsidR="00F8039C" w:rsidRPr="00E971BE" w:rsidTr="00D962AB">
        <w:tc>
          <w:tcPr>
            <w:tcW w:w="3600" w:type="dxa"/>
          </w:tcPr>
          <w:sdt>
            <w:sdtPr>
              <w:rPr>
                <w:rFonts w:ascii="Arial" w:hAnsi="Arial" w:cs="Arial"/>
              </w:rPr>
              <w:id w:val="-1711873194"/>
              <w:placeholder>
                <w:docPart w:val="8254DC46E87F40E8B9261CAF82ED0F22"/>
              </w:placeholder>
              <w:temporary/>
              <w:showingPlcHdr/>
              <w15:appearance w15:val="hidden"/>
            </w:sdtPr>
            <w:sdtContent>
              <w:p w:rsidR="00F8039C" w:rsidRPr="00E971BE" w:rsidRDefault="00F8039C" w:rsidP="00F8039C">
                <w:pPr>
                  <w:pStyle w:val="Heading3"/>
                  <w:rPr>
                    <w:rFonts w:ascii="Arial" w:hAnsi="Arial" w:cs="Arial"/>
                  </w:rPr>
                </w:pPr>
                <w:r w:rsidRPr="00E971BE">
                  <w:rPr>
                    <w:rFonts w:ascii="Arial" w:hAnsi="Arial" w:cs="Arial"/>
                  </w:rPr>
                  <w:t>Profile</w:t>
                </w:r>
              </w:p>
            </w:sdtContent>
          </w:sdt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  <w:r w:rsidRPr="00E971BE">
              <w:rPr>
                <w:rFonts w:ascii="Arial" w:hAnsi="Arial" w:cs="Arial"/>
                <w:sz w:val="24"/>
              </w:rPr>
              <w:t xml:space="preserve">Being a student of department of Software Engineering I have developed skills on several programming </w:t>
            </w:r>
            <w:proofErr w:type="gramStart"/>
            <w:r w:rsidRPr="00E971BE">
              <w:rPr>
                <w:rFonts w:ascii="Arial" w:hAnsi="Arial" w:cs="Arial"/>
                <w:sz w:val="24"/>
              </w:rPr>
              <w:t>languages ,</w:t>
            </w:r>
            <w:proofErr w:type="gramEnd"/>
            <w:r w:rsidRPr="00E971BE">
              <w:rPr>
                <w:rFonts w:ascii="Arial" w:hAnsi="Arial" w:cs="Arial"/>
                <w:sz w:val="24"/>
              </w:rPr>
              <w:t xml:space="preserve"> Now I am learning new frameworks to make my projects more efficient .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  <w:r w:rsidRPr="00E971BE">
              <w:rPr>
                <w:rFonts w:ascii="Arial" w:hAnsi="Arial" w:cs="Arial"/>
                <w:sz w:val="24"/>
              </w:rPr>
              <w:t xml:space="preserve">The primary goal is to establish a career on web development and design. Freelancing and out sourcing as I develop my skills </w:t>
            </w:r>
          </w:p>
          <w:p w:rsidR="00F8039C" w:rsidRPr="00E971BE" w:rsidRDefault="00F8039C" w:rsidP="00F8039C">
            <w:pPr>
              <w:rPr>
                <w:rFonts w:ascii="Arial" w:hAnsi="Arial" w:cs="Arial"/>
              </w:rPr>
            </w:pPr>
          </w:p>
          <w:p w:rsidR="00F8039C" w:rsidRPr="00E971BE" w:rsidRDefault="00F8039C" w:rsidP="00F8039C">
            <w:pPr>
              <w:pStyle w:val="Heading3"/>
              <w:rPr>
                <w:rFonts w:ascii="Arial" w:hAnsi="Arial" w:cs="Arial"/>
              </w:rPr>
            </w:pPr>
            <w:r w:rsidRPr="00E971BE">
              <w:rPr>
                <w:rFonts w:ascii="Arial" w:hAnsi="Arial" w:cs="Arial"/>
              </w:rPr>
              <w:t>personal info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>DOB: 17-12-1998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 xml:space="preserve">Father :  </w:t>
            </w:r>
            <w:proofErr w:type="spellStart"/>
            <w:r w:rsidRPr="00E971BE">
              <w:rPr>
                <w:rFonts w:ascii="Arial" w:hAnsi="Arial" w:cs="Arial"/>
                <w:sz w:val="22"/>
              </w:rPr>
              <w:t>Mahbubur</w:t>
            </w:r>
            <w:proofErr w:type="spellEnd"/>
            <w:r w:rsidRPr="00E971BE">
              <w:rPr>
                <w:rFonts w:ascii="Arial" w:hAnsi="Arial" w:cs="Arial"/>
                <w:sz w:val="22"/>
              </w:rPr>
              <w:t xml:space="preserve"> Rahman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 xml:space="preserve">Mother :  </w:t>
            </w:r>
            <w:proofErr w:type="spellStart"/>
            <w:r w:rsidRPr="00E971BE">
              <w:rPr>
                <w:rFonts w:ascii="Arial" w:hAnsi="Arial" w:cs="Arial"/>
                <w:sz w:val="22"/>
              </w:rPr>
              <w:t>Dilara</w:t>
            </w:r>
            <w:proofErr w:type="spellEnd"/>
            <w:r w:rsidRPr="00E971B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E971BE">
              <w:rPr>
                <w:rFonts w:ascii="Arial" w:hAnsi="Arial" w:cs="Arial"/>
                <w:sz w:val="22"/>
              </w:rPr>
              <w:t>Haque</w:t>
            </w:r>
            <w:proofErr w:type="spellEnd"/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>Present address: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 xml:space="preserve">               #39 Green </w:t>
            </w:r>
            <w:proofErr w:type="spellStart"/>
            <w:r w:rsidRPr="00E971BE">
              <w:rPr>
                <w:rFonts w:ascii="Arial" w:hAnsi="Arial" w:cs="Arial"/>
                <w:sz w:val="22"/>
              </w:rPr>
              <w:t>Road,Dhaka</w:t>
            </w:r>
            <w:proofErr w:type="spellEnd"/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 xml:space="preserve">Hometown: </w:t>
            </w:r>
            <w:proofErr w:type="spellStart"/>
            <w:r w:rsidRPr="00E971BE">
              <w:rPr>
                <w:rFonts w:ascii="Arial" w:hAnsi="Arial" w:cs="Arial"/>
                <w:sz w:val="22"/>
              </w:rPr>
              <w:t>Rangpur</w:t>
            </w:r>
            <w:proofErr w:type="spellEnd"/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>Phone: 01776495947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>Email:</w:t>
            </w:r>
          </w:p>
          <w:p w:rsidR="00F8039C" w:rsidRPr="00E971BE" w:rsidRDefault="00F8039C" w:rsidP="00F8039C">
            <w:pPr>
              <w:rPr>
                <w:rStyle w:val="Hyperlink"/>
                <w:rFonts w:ascii="Arial" w:hAnsi="Arial" w:cs="Arial"/>
                <w:color w:val="auto"/>
                <w:sz w:val="22"/>
                <w:u w:val="none"/>
              </w:rPr>
            </w:pPr>
            <w:r w:rsidRPr="00E971BE">
              <w:rPr>
                <w:rFonts w:ascii="Arial" w:hAnsi="Arial" w:cs="Arial"/>
                <w:sz w:val="22"/>
              </w:rPr>
              <w:t>muhtasim35-2193@diu.edu.bd</w:t>
            </w:r>
          </w:p>
          <w:p w:rsidR="00F8039C" w:rsidRPr="00E971BE" w:rsidRDefault="00F8039C" w:rsidP="00F8039C">
            <w:pPr>
              <w:pStyle w:val="Heading3"/>
              <w:rPr>
                <w:rFonts w:ascii="Arial" w:hAnsi="Arial" w:cs="Arial"/>
              </w:rPr>
            </w:pPr>
          </w:p>
          <w:p w:rsidR="00F8039C" w:rsidRPr="00E971BE" w:rsidRDefault="00F8039C" w:rsidP="00F8039C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8039C" w:rsidRPr="00E971BE" w:rsidRDefault="00F8039C" w:rsidP="00F8039C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570" w:type="dxa"/>
          </w:tcPr>
          <w:sdt>
            <w:sdtPr>
              <w:rPr>
                <w:rFonts w:ascii="Arial" w:hAnsi="Arial" w:cs="Arial"/>
              </w:rPr>
              <w:id w:val="1049110328"/>
              <w:placeholder>
                <w:docPart w:val="D2F39987EEC241BEAAD974CCD283A8A2"/>
              </w:placeholder>
              <w:temporary/>
              <w:showingPlcHdr/>
              <w15:appearance w15:val="hidden"/>
            </w:sdtPr>
            <w:sdtContent>
              <w:p w:rsidR="00F8039C" w:rsidRPr="00E971BE" w:rsidRDefault="00F8039C" w:rsidP="00F8039C">
                <w:pPr>
                  <w:pStyle w:val="Heading2"/>
                  <w:rPr>
                    <w:rFonts w:ascii="Arial" w:hAnsi="Arial" w:cs="Arial"/>
                  </w:rPr>
                </w:pPr>
                <w:r w:rsidRPr="00E971BE">
                  <w:rPr>
                    <w:rFonts w:ascii="Arial" w:hAnsi="Arial" w:cs="Arial"/>
                  </w:rPr>
                  <w:t>EDUCATION</w:t>
                </w:r>
              </w:p>
            </w:sdtContent>
          </w:sdt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  <w:r w:rsidRPr="00E971BE">
              <w:rPr>
                <w:rFonts w:ascii="Arial" w:hAnsi="Arial" w:cs="Arial"/>
                <w:b/>
                <w:sz w:val="24"/>
              </w:rPr>
              <w:t>School:</w:t>
            </w:r>
            <w:r w:rsidRPr="00E971BE">
              <w:rPr>
                <w:rFonts w:ascii="Arial" w:hAnsi="Arial" w:cs="Arial"/>
                <w:sz w:val="24"/>
              </w:rPr>
              <w:t xml:space="preserve"> 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  <w:r w:rsidRPr="00E971BE">
              <w:rPr>
                <w:rFonts w:ascii="Arial" w:hAnsi="Arial" w:cs="Arial"/>
                <w:sz w:val="24"/>
              </w:rPr>
              <w:t>Maple Leaf International School (English medium)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  <w:r w:rsidRPr="00E971BE">
              <w:rPr>
                <w:rFonts w:ascii="Arial" w:hAnsi="Arial" w:cs="Arial"/>
                <w:sz w:val="24"/>
              </w:rPr>
              <w:t>2001-2009 (GRADUATED)</w:t>
            </w:r>
          </w:p>
          <w:p w:rsidR="00F8039C" w:rsidRPr="00E971BE" w:rsidRDefault="00F8039C" w:rsidP="00F8039C">
            <w:pPr>
              <w:rPr>
                <w:rFonts w:ascii="Arial" w:hAnsi="Arial" w:cs="Arial"/>
                <w:b/>
                <w:sz w:val="24"/>
              </w:rPr>
            </w:pPr>
          </w:p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  <w:r w:rsidRPr="00E971BE">
              <w:rPr>
                <w:rFonts w:ascii="Arial" w:hAnsi="Arial" w:cs="Arial"/>
                <w:b/>
                <w:sz w:val="24"/>
              </w:rPr>
              <w:t>O’LEVEL &amp; A’LEVEL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  <w:r w:rsidRPr="00E971BE">
              <w:rPr>
                <w:rFonts w:ascii="Arial" w:hAnsi="Arial" w:cs="Arial"/>
                <w:sz w:val="24"/>
              </w:rPr>
              <w:t>British Council(</w:t>
            </w:r>
            <w:proofErr w:type="spellStart"/>
            <w:r w:rsidRPr="00E971BE">
              <w:rPr>
                <w:rFonts w:ascii="Arial" w:hAnsi="Arial" w:cs="Arial"/>
                <w:sz w:val="24"/>
              </w:rPr>
              <w:t>Edexcel</w:t>
            </w:r>
            <w:proofErr w:type="spellEnd"/>
            <w:r w:rsidRPr="00E971BE">
              <w:rPr>
                <w:rFonts w:ascii="Arial" w:hAnsi="Arial" w:cs="Arial"/>
                <w:sz w:val="24"/>
              </w:rPr>
              <w:t>) Completed 2014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</w:p>
          <w:p w:rsidR="00F8039C" w:rsidRPr="00E971BE" w:rsidRDefault="00F8039C" w:rsidP="00F8039C">
            <w:pPr>
              <w:rPr>
                <w:rFonts w:ascii="Arial" w:hAnsi="Arial" w:cs="Arial"/>
                <w:b/>
                <w:sz w:val="24"/>
              </w:rPr>
            </w:pPr>
            <w:r w:rsidRPr="00E971BE">
              <w:rPr>
                <w:rFonts w:ascii="Arial" w:hAnsi="Arial" w:cs="Arial"/>
                <w:b/>
                <w:sz w:val="24"/>
              </w:rPr>
              <w:t>Daffodil International University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  <w:r w:rsidRPr="00E971BE">
              <w:rPr>
                <w:rFonts w:ascii="Arial" w:hAnsi="Arial" w:cs="Arial"/>
                <w:sz w:val="24"/>
              </w:rPr>
              <w:t>Department of SWE(Software Engineering)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  <w:r w:rsidRPr="00E971BE">
              <w:rPr>
                <w:rFonts w:ascii="Arial" w:hAnsi="Arial" w:cs="Arial"/>
                <w:sz w:val="24"/>
              </w:rPr>
              <w:t>Semester 9</w:t>
            </w:r>
            <w:r w:rsidRPr="00E971BE">
              <w:rPr>
                <w:rFonts w:ascii="Arial" w:hAnsi="Arial" w:cs="Arial"/>
                <w:sz w:val="24"/>
                <w:vertAlign w:val="superscript"/>
              </w:rPr>
              <w:t xml:space="preserve">th     </w:t>
            </w:r>
            <w:r w:rsidRPr="00E971BE">
              <w:rPr>
                <w:rFonts w:ascii="Arial" w:hAnsi="Arial" w:cs="Arial"/>
                <w:sz w:val="24"/>
              </w:rPr>
              <w:t xml:space="preserve"> 3</w:t>
            </w:r>
            <w:r w:rsidRPr="00E971BE">
              <w:rPr>
                <w:rFonts w:ascii="Arial" w:hAnsi="Arial" w:cs="Arial"/>
                <w:sz w:val="24"/>
                <w:vertAlign w:val="superscript"/>
              </w:rPr>
              <w:t>rd</w:t>
            </w:r>
            <w:r w:rsidRPr="00E971BE">
              <w:rPr>
                <w:rFonts w:ascii="Arial" w:hAnsi="Arial" w:cs="Arial"/>
                <w:sz w:val="24"/>
              </w:rPr>
              <w:t xml:space="preserve"> Year</w:t>
            </w:r>
          </w:p>
          <w:p w:rsidR="00F8039C" w:rsidRPr="00E971BE" w:rsidRDefault="00F8039C" w:rsidP="00F8039C">
            <w:pPr>
              <w:pStyle w:val="Heading2"/>
              <w:rPr>
                <w:rFonts w:ascii="Arial" w:hAnsi="Arial" w:cs="Arial"/>
              </w:rPr>
            </w:pPr>
            <w:r w:rsidRPr="00E971BE">
              <w:rPr>
                <w:rFonts w:ascii="Arial" w:hAnsi="Arial" w:cs="Arial"/>
              </w:rPr>
              <w:t>programming background</w:t>
            </w:r>
          </w:p>
          <w:p w:rsidR="00F8039C" w:rsidRPr="00E971BE" w:rsidRDefault="00F8039C" w:rsidP="00F8039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 xml:space="preserve">Java                </w:t>
            </w:r>
          </w:p>
          <w:p w:rsidR="00F8039C" w:rsidRPr="00E971BE" w:rsidRDefault="00F8039C" w:rsidP="00F8039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>HTML CSS JS AND PHP(RAW)</w:t>
            </w:r>
          </w:p>
          <w:p w:rsidR="00F8039C" w:rsidRPr="00E971BE" w:rsidRDefault="00F8039C" w:rsidP="00F8039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>C#( DOT NET)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>Completed Projects: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>DOT NET with Database(CRUD)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2"/>
              </w:rPr>
            </w:pPr>
            <w:r w:rsidRPr="00E971BE">
              <w:rPr>
                <w:rFonts w:ascii="Arial" w:hAnsi="Arial" w:cs="Arial"/>
                <w:sz w:val="22"/>
              </w:rPr>
              <w:t>Web development course (HTML,CSS,JS and PHP CRUD)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0"/>
              </w:rPr>
            </w:pPr>
          </w:p>
          <w:p w:rsidR="00F8039C" w:rsidRPr="00E971BE" w:rsidRDefault="00F8039C" w:rsidP="00F8039C">
            <w:pPr>
              <w:pStyle w:val="Heading2"/>
              <w:rPr>
                <w:rFonts w:ascii="Arial" w:hAnsi="Arial" w:cs="Arial"/>
              </w:rPr>
            </w:pPr>
            <w:r w:rsidRPr="00E971BE">
              <w:rPr>
                <w:rFonts w:ascii="Arial" w:hAnsi="Arial" w:cs="Arial"/>
              </w:rPr>
              <w:t>goals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4"/>
              </w:rPr>
            </w:pPr>
            <w:proofErr w:type="spellStart"/>
            <w:r w:rsidRPr="00E971BE">
              <w:rPr>
                <w:rFonts w:ascii="Arial" w:hAnsi="Arial" w:cs="Arial"/>
                <w:sz w:val="24"/>
              </w:rPr>
              <w:t>Recently</w:t>
            </w:r>
            <w:proofErr w:type="gramStart"/>
            <w:r w:rsidRPr="00E971BE">
              <w:rPr>
                <w:rFonts w:ascii="Arial" w:hAnsi="Arial" w:cs="Arial"/>
                <w:sz w:val="24"/>
              </w:rPr>
              <w:t>,I</w:t>
            </w:r>
            <w:proofErr w:type="spellEnd"/>
            <w:proofErr w:type="gramEnd"/>
            <w:r w:rsidRPr="00E971BE">
              <w:rPr>
                <w:rFonts w:ascii="Arial" w:hAnsi="Arial" w:cs="Arial"/>
                <w:sz w:val="24"/>
              </w:rPr>
              <w:t xml:space="preserve"> have completed a project on  </w:t>
            </w:r>
            <w:proofErr w:type="spellStart"/>
            <w:r w:rsidRPr="00E971BE">
              <w:rPr>
                <w:rFonts w:ascii="Arial" w:hAnsi="Arial" w:cs="Arial"/>
                <w:sz w:val="24"/>
              </w:rPr>
              <w:t>php</w:t>
            </w:r>
            <w:proofErr w:type="spellEnd"/>
            <w:r w:rsidRPr="00E971BE">
              <w:rPr>
                <w:rFonts w:ascii="Arial" w:hAnsi="Arial" w:cs="Arial"/>
                <w:sz w:val="24"/>
              </w:rPr>
              <w:t xml:space="preserve"> and now I am looking forward to learn the infamous framework of </w:t>
            </w:r>
            <w:proofErr w:type="spellStart"/>
            <w:r w:rsidRPr="00E971BE">
              <w:rPr>
                <w:rFonts w:ascii="Arial" w:hAnsi="Arial" w:cs="Arial"/>
                <w:sz w:val="24"/>
              </w:rPr>
              <w:t>php</w:t>
            </w:r>
            <w:proofErr w:type="spellEnd"/>
            <w:r w:rsidRPr="00E971BE">
              <w:rPr>
                <w:rFonts w:ascii="Arial" w:hAnsi="Arial" w:cs="Arial"/>
                <w:sz w:val="24"/>
              </w:rPr>
              <w:t xml:space="preserve"> which is </w:t>
            </w:r>
            <w:proofErr w:type="spellStart"/>
            <w:r w:rsidRPr="00E971BE">
              <w:rPr>
                <w:rFonts w:ascii="Arial" w:hAnsi="Arial" w:cs="Arial"/>
                <w:sz w:val="24"/>
              </w:rPr>
              <w:t>laravel</w:t>
            </w:r>
            <w:proofErr w:type="spellEnd"/>
            <w:r w:rsidRPr="00E971BE">
              <w:rPr>
                <w:rFonts w:ascii="Arial" w:hAnsi="Arial" w:cs="Arial"/>
                <w:sz w:val="24"/>
              </w:rPr>
              <w:t xml:space="preserve"> and use it to build ideal projects. I </w:t>
            </w:r>
            <w:proofErr w:type="gramStart"/>
            <w:r w:rsidRPr="00E971BE">
              <w:rPr>
                <w:rFonts w:ascii="Arial" w:hAnsi="Arial" w:cs="Arial"/>
                <w:sz w:val="24"/>
              </w:rPr>
              <w:t>also  am</w:t>
            </w:r>
            <w:proofErr w:type="gramEnd"/>
            <w:r w:rsidRPr="00E971BE">
              <w:rPr>
                <w:rFonts w:ascii="Arial" w:hAnsi="Arial" w:cs="Arial"/>
                <w:sz w:val="24"/>
              </w:rPr>
              <w:t xml:space="preserve"> looking to learn the Python language with the </w:t>
            </w:r>
            <w:proofErr w:type="spellStart"/>
            <w:r w:rsidRPr="00E971BE">
              <w:rPr>
                <w:rFonts w:ascii="Arial" w:hAnsi="Arial" w:cs="Arial"/>
                <w:sz w:val="24"/>
              </w:rPr>
              <w:t>Django</w:t>
            </w:r>
            <w:proofErr w:type="spellEnd"/>
            <w:r w:rsidRPr="00E971BE">
              <w:rPr>
                <w:rFonts w:ascii="Arial" w:hAnsi="Arial" w:cs="Arial"/>
                <w:sz w:val="24"/>
              </w:rPr>
              <w:t xml:space="preserve"> framework along with other web design frameworks.</w:t>
            </w:r>
          </w:p>
          <w:p w:rsidR="00F8039C" w:rsidRPr="00E971BE" w:rsidRDefault="00F8039C" w:rsidP="00F8039C">
            <w:pPr>
              <w:rPr>
                <w:rFonts w:ascii="Arial" w:hAnsi="Arial" w:cs="Arial"/>
                <w:sz w:val="20"/>
              </w:rPr>
            </w:pPr>
          </w:p>
          <w:p w:rsidR="00F8039C" w:rsidRPr="00E971BE" w:rsidRDefault="00F8039C" w:rsidP="00F8039C">
            <w:pPr>
              <w:rPr>
                <w:rFonts w:ascii="Arial" w:hAnsi="Arial" w:cs="Arial"/>
                <w:sz w:val="20"/>
              </w:rPr>
            </w:pPr>
          </w:p>
        </w:tc>
      </w:tr>
    </w:tbl>
    <w:p w:rsidR="00F8039C" w:rsidRPr="00E971BE" w:rsidRDefault="00F8039C">
      <w:pPr>
        <w:rPr>
          <w:rFonts w:ascii="Arial" w:hAnsi="Arial" w:cs="Arial"/>
        </w:rPr>
      </w:pPr>
      <w:r w:rsidRPr="00E971BE">
        <w:rPr>
          <w:rFonts w:ascii="Arial" w:hAnsi="Arial" w:cs="Arial"/>
          <w:b/>
          <w:caps/>
        </w:rPr>
        <w:br w:type="page"/>
      </w:r>
    </w:p>
    <w:p w:rsidR="00D962AB" w:rsidRPr="00E971BE" w:rsidRDefault="00F8039C" w:rsidP="00D962AB">
      <w:pPr>
        <w:pStyle w:val="Heading2"/>
        <w:ind w:left="4320"/>
        <w:rPr>
          <w:rFonts w:ascii="Arial" w:hAnsi="Arial" w:cs="Arial"/>
          <w:sz w:val="24"/>
          <w:szCs w:val="24"/>
        </w:rPr>
      </w:pPr>
      <w:r>
        <w:lastRenderedPageBreak/>
        <w:t xml:space="preserve">                                                                              </w:t>
      </w:r>
      <w:r w:rsidR="00D962AB">
        <w:t xml:space="preserve">                     </w:t>
      </w:r>
      <w:r w:rsidR="00D1708F" w:rsidRPr="00E971BE">
        <w:rPr>
          <w:rFonts w:ascii="Arial" w:hAnsi="Arial" w:cs="Arial"/>
          <w:sz w:val="24"/>
          <w:szCs w:val="24"/>
        </w:rPr>
        <w:t xml:space="preserve">completed </w:t>
      </w:r>
      <w:r w:rsidR="00D962AB" w:rsidRPr="00E971BE">
        <w:rPr>
          <w:rFonts w:ascii="Arial" w:hAnsi="Arial" w:cs="Arial"/>
          <w:sz w:val="24"/>
          <w:szCs w:val="24"/>
        </w:rPr>
        <w:t>Project</w:t>
      </w:r>
      <w:r w:rsidR="00D1708F" w:rsidRPr="00E971BE">
        <w:rPr>
          <w:rFonts w:ascii="Arial" w:hAnsi="Arial" w:cs="Arial"/>
          <w:sz w:val="24"/>
          <w:szCs w:val="24"/>
        </w:rPr>
        <w:t>s</w:t>
      </w:r>
    </w:p>
    <w:p w:rsidR="00D962AB" w:rsidRPr="00E971BE" w:rsidRDefault="00D962AB" w:rsidP="00D1708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971BE">
        <w:rPr>
          <w:rFonts w:ascii="Arial" w:hAnsi="Arial" w:cs="Arial"/>
          <w:sz w:val="24"/>
          <w:szCs w:val="24"/>
        </w:rPr>
        <w:t>Freelancers apps(Dot Net C#)</w:t>
      </w:r>
    </w:p>
    <w:p w:rsidR="00D1708F" w:rsidRPr="00E971BE" w:rsidRDefault="00D1708F" w:rsidP="00D962AB">
      <w:pPr>
        <w:ind w:left="4320"/>
        <w:rPr>
          <w:rFonts w:ascii="Arial" w:hAnsi="Arial" w:cs="Arial"/>
          <w:sz w:val="24"/>
          <w:szCs w:val="24"/>
        </w:rPr>
      </w:pPr>
    </w:p>
    <w:p w:rsidR="00D962AB" w:rsidRPr="00E971BE" w:rsidRDefault="00D962AB" w:rsidP="00D1708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971BE">
        <w:rPr>
          <w:rFonts w:ascii="Arial" w:hAnsi="Arial" w:cs="Arial"/>
          <w:sz w:val="24"/>
          <w:szCs w:val="24"/>
        </w:rPr>
        <w:t>Connective</w:t>
      </w:r>
      <w:r w:rsidR="00D1708F" w:rsidRPr="00E971BE">
        <w:rPr>
          <w:rFonts w:ascii="Arial" w:hAnsi="Arial" w:cs="Arial"/>
          <w:sz w:val="24"/>
          <w:szCs w:val="24"/>
        </w:rPr>
        <w:t xml:space="preserve">(html </w:t>
      </w:r>
      <w:proofErr w:type="spellStart"/>
      <w:r w:rsidR="00D1708F" w:rsidRPr="00E971BE">
        <w:rPr>
          <w:rFonts w:ascii="Arial" w:hAnsi="Arial" w:cs="Arial"/>
          <w:sz w:val="24"/>
          <w:szCs w:val="24"/>
        </w:rPr>
        <w:t>css</w:t>
      </w:r>
      <w:proofErr w:type="spellEnd"/>
      <w:r w:rsidR="00D1708F" w:rsidRPr="00E971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708F" w:rsidRPr="00E971BE">
        <w:rPr>
          <w:rFonts w:ascii="Arial" w:hAnsi="Arial" w:cs="Arial"/>
          <w:sz w:val="24"/>
          <w:szCs w:val="24"/>
        </w:rPr>
        <w:t>javascript</w:t>
      </w:r>
      <w:proofErr w:type="spellEnd"/>
      <w:r w:rsidR="00D1708F" w:rsidRPr="00E971BE">
        <w:rPr>
          <w:rFonts w:ascii="Arial" w:hAnsi="Arial" w:cs="Arial"/>
          <w:sz w:val="24"/>
          <w:szCs w:val="24"/>
        </w:rPr>
        <w:t>)</w:t>
      </w:r>
    </w:p>
    <w:p w:rsidR="00D1708F" w:rsidRPr="00E971BE" w:rsidRDefault="00D1708F" w:rsidP="00D962AB">
      <w:pPr>
        <w:ind w:left="4320"/>
        <w:rPr>
          <w:rFonts w:ascii="Arial" w:hAnsi="Arial" w:cs="Arial"/>
          <w:sz w:val="24"/>
          <w:szCs w:val="24"/>
        </w:rPr>
      </w:pPr>
    </w:p>
    <w:p w:rsidR="00D962AB" w:rsidRPr="00E971BE" w:rsidRDefault="00D962AB" w:rsidP="00D1708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971BE">
        <w:rPr>
          <w:rFonts w:ascii="Arial" w:hAnsi="Arial" w:cs="Arial"/>
          <w:sz w:val="24"/>
          <w:szCs w:val="24"/>
        </w:rPr>
        <w:t>Online Food order</w:t>
      </w:r>
      <w:r w:rsidR="00D1708F" w:rsidRPr="00E971BE">
        <w:rPr>
          <w:rFonts w:ascii="Arial" w:hAnsi="Arial" w:cs="Arial"/>
          <w:sz w:val="24"/>
          <w:szCs w:val="24"/>
        </w:rPr>
        <w:t>(Java)</w:t>
      </w:r>
    </w:p>
    <w:p w:rsidR="00D1708F" w:rsidRPr="00E971BE" w:rsidRDefault="00D1708F" w:rsidP="00D962AB">
      <w:pPr>
        <w:ind w:left="4320"/>
        <w:rPr>
          <w:rFonts w:ascii="Arial" w:hAnsi="Arial" w:cs="Arial"/>
          <w:sz w:val="24"/>
          <w:szCs w:val="24"/>
        </w:rPr>
      </w:pPr>
    </w:p>
    <w:p w:rsidR="003F632A" w:rsidRPr="004876E4" w:rsidRDefault="00D1708F" w:rsidP="003F632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971BE">
        <w:rPr>
          <w:rFonts w:ascii="Arial" w:hAnsi="Arial" w:cs="Arial"/>
          <w:sz w:val="24"/>
          <w:szCs w:val="24"/>
        </w:rPr>
        <w:t>Regist</w:t>
      </w:r>
      <w:r w:rsidR="004876E4">
        <w:rPr>
          <w:rFonts w:ascii="Arial" w:hAnsi="Arial" w:cs="Arial"/>
          <w:sz w:val="24"/>
          <w:szCs w:val="24"/>
        </w:rPr>
        <w:t>ration for seminars(C language)</w:t>
      </w:r>
      <w:bookmarkStart w:id="0" w:name="_GoBack"/>
      <w:bookmarkEnd w:id="0"/>
    </w:p>
    <w:p w:rsidR="00D9715F" w:rsidRPr="00E971BE" w:rsidRDefault="00D9715F" w:rsidP="00D9715F">
      <w:pPr>
        <w:rPr>
          <w:rFonts w:ascii="Arial" w:hAnsi="Arial" w:cs="Arial"/>
          <w:sz w:val="24"/>
          <w:szCs w:val="24"/>
        </w:rPr>
      </w:pPr>
    </w:p>
    <w:p w:rsidR="00D9715F" w:rsidRPr="00E971BE" w:rsidRDefault="00D9715F" w:rsidP="00D9715F">
      <w:pPr>
        <w:rPr>
          <w:rFonts w:ascii="Arial" w:hAnsi="Arial" w:cs="Arial"/>
          <w:sz w:val="24"/>
          <w:szCs w:val="24"/>
        </w:rPr>
      </w:pPr>
    </w:p>
    <w:p w:rsidR="00D962AB" w:rsidRPr="00E971BE" w:rsidRDefault="00D1708F" w:rsidP="00D962AB">
      <w:pPr>
        <w:pStyle w:val="Heading2"/>
        <w:ind w:left="4320"/>
        <w:rPr>
          <w:rFonts w:ascii="Arial" w:hAnsi="Arial" w:cs="Arial"/>
          <w:sz w:val="24"/>
          <w:szCs w:val="24"/>
        </w:rPr>
      </w:pPr>
      <w:r w:rsidRPr="00E971BE">
        <w:rPr>
          <w:rFonts w:ascii="Arial" w:hAnsi="Arial" w:cs="Arial"/>
          <w:sz w:val="24"/>
          <w:szCs w:val="24"/>
        </w:rPr>
        <w:t>future projects</w:t>
      </w:r>
    </w:p>
    <w:p w:rsidR="00D1708F" w:rsidRDefault="00D1708F" w:rsidP="003F6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632A">
        <w:rPr>
          <w:rFonts w:ascii="Arial" w:hAnsi="Arial" w:cs="Arial"/>
          <w:sz w:val="24"/>
          <w:szCs w:val="24"/>
        </w:rPr>
        <w:t>Job portal for students</w:t>
      </w:r>
      <w:r w:rsidRPr="003F632A">
        <w:rPr>
          <w:rFonts w:ascii="Arial" w:hAnsi="Arial" w:cs="Arial"/>
          <w:sz w:val="24"/>
          <w:szCs w:val="24"/>
        </w:rPr>
        <w:t xml:space="preserve">        (</w:t>
      </w:r>
      <w:proofErr w:type="spellStart"/>
      <w:r w:rsidRPr="003F632A">
        <w:rPr>
          <w:rFonts w:ascii="Arial" w:hAnsi="Arial" w:cs="Arial"/>
          <w:sz w:val="24"/>
          <w:szCs w:val="24"/>
        </w:rPr>
        <w:t>php</w:t>
      </w:r>
      <w:proofErr w:type="spellEnd"/>
      <w:r w:rsidRPr="003F63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32A">
        <w:rPr>
          <w:rFonts w:ascii="Arial" w:hAnsi="Arial" w:cs="Arial"/>
          <w:sz w:val="24"/>
          <w:szCs w:val="24"/>
        </w:rPr>
        <w:t>laravel</w:t>
      </w:r>
      <w:proofErr w:type="spellEnd"/>
      <w:r w:rsidRPr="003F632A">
        <w:rPr>
          <w:rFonts w:ascii="Arial" w:hAnsi="Arial" w:cs="Arial"/>
          <w:sz w:val="24"/>
          <w:szCs w:val="24"/>
        </w:rPr>
        <w:t>)</w:t>
      </w:r>
    </w:p>
    <w:p w:rsidR="003F632A" w:rsidRPr="003F632A" w:rsidRDefault="003F632A" w:rsidP="003F632A">
      <w:pPr>
        <w:ind w:left="4680"/>
        <w:rPr>
          <w:rFonts w:ascii="Arial" w:hAnsi="Arial" w:cs="Arial"/>
          <w:sz w:val="24"/>
          <w:szCs w:val="24"/>
        </w:rPr>
      </w:pPr>
    </w:p>
    <w:p w:rsidR="00D962AB" w:rsidRDefault="00D1708F" w:rsidP="003F6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632A">
        <w:rPr>
          <w:rFonts w:ascii="Arial" w:hAnsi="Arial" w:cs="Arial"/>
          <w:sz w:val="24"/>
          <w:szCs w:val="24"/>
        </w:rPr>
        <w:t xml:space="preserve">News portal           </w:t>
      </w:r>
      <w:r w:rsidR="00F63232">
        <w:rPr>
          <w:rFonts w:ascii="Arial" w:hAnsi="Arial" w:cs="Arial"/>
          <w:sz w:val="24"/>
          <w:szCs w:val="24"/>
        </w:rPr>
        <w:t xml:space="preserve">              </w:t>
      </w:r>
      <w:r w:rsidRPr="003F632A">
        <w:rPr>
          <w:rFonts w:ascii="Arial" w:hAnsi="Arial" w:cs="Arial"/>
          <w:sz w:val="24"/>
          <w:szCs w:val="24"/>
        </w:rPr>
        <w:t>(</w:t>
      </w:r>
      <w:proofErr w:type="spellStart"/>
      <w:r w:rsidRPr="003F632A">
        <w:rPr>
          <w:rFonts w:ascii="Arial" w:hAnsi="Arial" w:cs="Arial"/>
          <w:sz w:val="24"/>
          <w:szCs w:val="24"/>
        </w:rPr>
        <w:t>php</w:t>
      </w:r>
      <w:proofErr w:type="spellEnd"/>
      <w:r w:rsidRPr="003F63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32A">
        <w:rPr>
          <w:rFonts w:ascii="Arial" w:hAnsi="Arial" w:cs="Arial"/>
          <w:sz w:val="24"/>
          <w:szCs w:val="24"/>
        </w:rPr>
        <w:t>laravel</w:t>
      </w:r>
      <w:proofErr w:type="spellEnd"/>
      <w:r w:rsidRPr="003F632A">
        <w:rPr>
          <w:rFonts w:ascii="Arial" w:hAnsi="Arial" w:cs="Arial"/>
          <w:sz w:val="24"/>
          <w:szCs w:val="24"/>
        </w:rPr>
        <w:t>)</w:t>
      </w:r>
    </w:p>
    <w:p w:rsidR="003F632A" w:rsidRPr="003F632A" w:rsidRDefault="003F632A" w:rsidP="003F632A">
      <w:pPr>
        <w:ind w:left="4680"/>
        <w:rPr>
          <w:rFonts w:ascii="Arial" w:hAnsi="Arial" w:cs="Arial"/>
          <w:sz w:val="24"/>
          <w:szCs w:val="24"/>
        </w:rPr>
      </w:pPr>
    </w:p>
    <w:p w:rsidR="00D1708F" w:rsidRDefault="00D1708F" w:rsidP="003F6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632A">
        <w:rPr>
          <w:rFonts w:ascii="Arial" w:hAnsi="Arial" w:cs="Arial"/>
          <w:sz w:val="24"/>
          <w:szCs w:val="24"/>
        </w:rPr>
        <w:t>Abroad Admission Aid         (python)</w:t>
      </w:r>
    </w:p>
    <w:p w:rsidR="003F632A" w:rsidRPr="003F632A" w:rsidRDefault="003F632A" w:rsidP="003F632A">
      <w:pPr>
        <w:ind w:left="4680"/>
        <w:rPr>
          <w:rFonts w:ascii="Arial" w:hAnsi="Arial" w:cs="Arial"/>
          <w:sz w:val="24"/>
          <w:szCs w:val="24"/>
        </w:rPr>
      </w:pPr>
    </w:p>
    <w:p w:rsidR="00D1708F" w:rsidRPr="003F632A" w:rsidRDefault="00D1708F" w:rsidP="003F6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3F632A">
        <w:rPr>
          <w:rFonts w:ascii="Arial" w:hAnsi="Arial" w:cs="Arial"/>
          <w:sz w:val="24"/>
          <w:szCs w:val="24"/>
        </w:rPr>
        <w:t>Edu</w:t>
      </w:r>
      <w:proofErr w:type="spellEnd"/>
      <w:r w:rsidRPr="003F632A">
        <w:rPr>
          <w:rFonts w:ascii="Arial" w:hAnsi="Arial" w:cs="Arial"/>
          <w:sz w:val="24"/>
          <w:szCs w:val="24"/>
        </w:rPr>
        <w:t xml:space="preserve"> Aid  </w:t>
      </w:r>
      <w:r w:rsidR="00F63232">
        <w:rPr>
          <w:rFonts w:ascii="Arial" w:hAnsi="Arial" w:cs="Arial"/>
          <w:sz w:val="24"/>
          <w:szCs w:val="24"/>
        </w:rPr>
        <w:t xml:space="preserve">                              </w:t>
      </w:r>
      <w:r w:rsidRPr="003F632A">
        <w:rPr>
          <w:rFonts w:ascii="Arial" w:hAnsi="Arial" w:cs="Arial"/>
          <w:sz w:val="24"/>
          <w:szCs w:val="24"/>
        </w:rPr>
        <w:t>(</w:t>
      </w:r>
      <w:proofErr w:type="spellStart"/>
      <w:r w:rsidRPr="003F632A">
        <w:rPr>
          <w:rFonts w:ascii="Arial" w:hAnsi="Arial" w:cs="Arial"/>
          <w:sz w:val="24"/>
          <w:szCs w:val="24"/>
        </w:rPr>
        <w:t>php</w:t>
      </w:r>
      <w:proofErr w:type="spellEnd"/>
      <w:r w:rsidRPr="003F63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32A">
        <w:rPr>
          <w:rFonts w:ascii="Arial" w:hAnsi="Arial" w:cs="Arial"/>
          <w:sz w:val="24"/>
          <w:szCs w:val="24"/>
        </w:rPr>
        <w:t>laravel</w:t>
      </w:r>
      <w:proofErr w:type="spellEnd"/>
      <w:r w:rsidRPr="003F632A">
        <w:rPr>
          <w:rFonts w:ascii="Arial" w:hAnsi="Arial" w:cs="Arial"/>
          <w:sz w:val="24"/>
          <w:szCs w:val="24"/>
        </w:rPr>
        <w:t>)</w:t>
      </w:r>
    </w:p>
    <w:p w:rsidR="00D962AB" w:rsidRPr="00E971BE" w:rsidRDefault="00D962AB" w:rsidP="00D1708F">
      <w:pPr>
        <w:rPr>
          <w:rFonts w:ascii="Arial" w:hAnsi="Arial" w:cs="Arial"/>
          <w:sz w:val="24"/>
          <w:szCs w:val="24"/>
        </w:rPr>
      </w:pPr>
    </w:p>
    <w:p w:rsidR="00E971BE" w:rsidRPr="00E971BE" w:rsidRDefault="00E971BE" w:rsidP="00F63232">
      <w:pPr>
        <w:rPr>
          <w:rFonts w:ascii="Arial" w:hAnsi="Arial" w:cs="Arial"/>
          <w:sz w:val="24"/>
          <w:szCs w:val="24"/>
        </w:rPr>
      </w:pPr>
    </w:p>
    <w:p w:rsidR="00F63232" w:rsidRPr="00E971BE" w:rsidRDefault="00F63232" w:rsidP="00F63232">
      <w:pPr>
        <w:pStyle w:val="Heading2"/>
        <w:pBdr>
          <w:bottom w:val="single" w:sz="8" w:space="8" w:color="94B6D2" w:themeColor="accent1"/>
        </w:pBdr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Hobbies</w:t>
      </w:r>
    </w:p>
    <w:p w:rsidR="00E971BE" w:rsidRPr="00E971BE" w:rsidRDefault="00E971BE" w:rsidP="00F63232">
      <w:pPr>
        <w:rPr>
          <w:rFonts w:ascii="Arial" w:hAnsi="Arial" w:cs="Arial"/>
          <w:sz w:val="24"/>
          <w:szCs w:val="24"/>
        </w:rPr>
      </w:pPr>
    </w:p>
    <w:p w:rsidR="00E971BE" w:rsidRDefault="00F63232" w:rsidP="00F632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Travelling</w:t>
      </w:r>
    </w:p>
    <w:p w:rsidR="00F63232" w:rsidRDefault="00F63232" w:rsidP="00F632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Reading </w:t>
      </w:r>
    </w:p>
    <w:p w:rsidR="00F63232" w:rsidRDefault="00F63232" w:rsidP="00F63232">
      <w:pPr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Writing stories</w:t>
      </w:r>
    </w:p>
    <w:p w:rsidR="00F63232" w:rsidRDefault="00F63232" w:rsidP="00F63232">
      <w:pPr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</w:t>
      </w:r>
    </w:p>
    <w:p w:rsidR="00F63232" w:rsidRDefault="00F63232" w:rsidP="00F63232">
      <w:pPr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Designing</w:t>
      </w:r>
    </w:p>
    <w:p w:rsidR="00F63232" w:rsidRDefault="00F63232" w:rsidP="00F63232">
      <w:pPr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Sports</w:t>
      </w:r>
    </w:p>
    <w:p w:rsidR="005F418A" w:rsidRDefault="005F418A" w:rsidP="005F418A">
      <w:pPr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Gaming</w:t>
      </w:r>
    </w:p>
    <w:p w:rsidR="00F63232" w:rsidRPr="00E971BE" w:rsidRDefault="00F63232" w:rsidP="00F63232">
      <w:pPr>
        <w:rPr>
          <w:rFonts w:ascii="Arial" w:hAnsi="Arial" w:cs="Arial"/>
          <w:sz w:val="24"/>
          <w:szCs w:val="24"/>
        </w:rPr>
      </w:pPr>
    </w:p>
    <w:p w:rsidR="00E971BE" w:rsidRPr="00E971BE" w:rsidRDefault="00E971BE" w:rsidP="00F63232">
      <w:pPr>
        <w:rPr>
          <w:rFonts w:ascii="Arial" w:hAnsi="Arial" w:cs="Arial"/>
          <w:sz w:val="24"/>
          <w:szCs w:val="24"/>
        </w:rPr>
      </w:pPr>
    </w:p>
    <w:p w:rsidR="00D962AB" w:rsidRPr="00E971BE" w:rsidRDefault="00F63232" w:rsidP="00F63232">
      <w:pPr>
        <w:pStyle w:val="Heading2"/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 info</w:t>
      </w:r>
    </w:p>
    <w:p w:rsidR="00D962AB" w:rsidRPr="00E971BE" w:rsidRDefault="00D962AB" w:rsidP="00F63232">
      <w:pPr>
        <w:ind w:left="4320"/>
        <w:rPr>
          <w:rFonts w:ascii="Arial" w:hAnsi="Arial" w:cs="Arial"/>
          <w:sz w:val="24"/>
          <w:szCs w:val="24"/>
        </w:rPr>
      </w:pPr>
    </w:p>
    <w:p w:rsidR="0043117B" w:rsidRPr="00E971BE" w:rsidRDefault="003F632A" w:rsidP="00F63232">
      <w:pPr>
        <w:tabs>
          <w:tab w:val="left" w:pos="990"/>
        </w:tabs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gramStart"/>
      <w:r>
        <w:rPr>
          <w:rFonts w:ascii="Arial" w:hAnsi="Arial" w:cs="Arial"/>
          <w:sz w:val="24"/>
          <w:szCs w:val="24"/>
        </w:rPr>
        <w:t xml:space="preserve">am </w:t>
      </w:r>
      <w:r w:rsidR="00E971BE" w:rsidRPr="00E971BE">
        <w:rPr>
          <w:rFonts w:ascii="Arial" w:hAnsi="Arial" w:cs="Arial"/>
          <w:sz w:val="24"/>
          <w:szCs w:val="24"/>
        </w:rPr>
        <w:t xml:space="preserve"> very</w:t>
      </w:r>
      <w:proofErr w:type="gramEnd"/>
      <w:r w:rsidR="00E971BE" w:rsidRPr="00E971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eager to learn new things in lif</w:t>
      </w:r>
      <w:r w:rsidR="00E971BE" w:rsidRPr="00E971BE">
        <w:rPr>
          <w:rFonts w:ascii="Arial" w:hAnsi="Arial" w:cs="Arial"/>
          <w:sz w:val="24"/>
          <w:szCs w:val="24"/>
        </w:rPr>
        <w:t xml:space="preserve">e and when it  comes to programming I always try to gather enough ideas about the particular language I am learning. Recently I have new found interest of </w:t>
      </w:r>
      <w:r w:rsidR="00E971BE">
        <w:rPr>
          <w:rFonts w:ascii="Arial" w:hAnsi="Arial" w:cs="Arial"/>
          <w:sz w:val="24"/>
          <w:szCs w:val="24"/>
        </w:rPr>
        <w:t xml:space="preserve">learning Frameworks. In the previous semesters I have improved my knowledge about databases and how they operate. Reading documentations have served me well for the last few semesters but now as I have </w:t>
      </w:r>
      <w:proofErr w:type="spellStart"/>
      <w:r w:rsidR="00E971BE">
        <w:rPr>
          <w:rFonts w:ascii="Arial" w:hAnsi="Arial" w:cs="Arial"/>
          <w:sz w:val="24"/>
          <w:szCs w:val="24"/>
        </w:rPr>
        <w:t>chose</w:t>
      </w:r>
      <w:proofErr w:type="spellEnd"/>
      <w:r w:rsidR="00E971BE">
        <w:rPr>
          <w:rFonts w:ascii="Arial" w:hAnsi="Arial" w:cs="Arial"/>
          <w:sz w:val="24"/>
          <w:szCs w:val="24"/>
        </w:rPr>
        <w:t xml:space="preserve"> to start and build a career on web development I seek professional support to help me learn faster and more efficiently.</w:t>
      </w:r>
    </w:p>
    <w:sectPr w:rsidR="0043117B" w:rsidRPr="00E971BE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64E" w:rsidRDefault="007E164E" w:rsidP="000C45FF">
      <w:r>
        <w:separator/>
      </w:r>
    </w:p>
  </w:endnote>
  <w:endnote w:type="continuationSeparator" w:id="0">
    <w:p w:rsidR="007E164E" w:rsidRDefault="007E164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64E" w:rsidRDefault="007E164E" w:rsidP="000C45FF">
      <w:r>
        <w:separator/>
      </w:r>
    </w:p>
  </w:footnote>
  <w:footnote w:type="continuationSeparator" w:id="0">
    <w:p w:rsidR="007E164E" w:rsidRDefault="007E164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A70F1"/>
    <w:multiLevelType w:val="hybridMultilevel"/>
    <w:tmpl w:val="3EAE293A"/>
    <w:lvl w:ilvl="0" w:tplc="0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>
    <w:nsid w:val="45F21370"/>
    <w:multiLevelType w:val="hybridMultilevel"/>
    <w:tmpl w:val="D53E4494"/>
    <w:lvl w:ilvl="0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>
    <w:nsid w:val="525A7B45"/>
    <w:multiLevelType w:val="hybridMultilevel"/>
    <w:tmpl w:val="D756AF7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>
    <w:nsid w:val="5BF33C71"/>
    <w:multiLevelType w:val="hybridMultilevel"/>
    <w:tmpl w:val="EEA8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00733"/>
    <w:multiLevelType w:val="hybridMultilevel"/>
    <w:tmpl w:val="B6D486DC"/>
    <w:lvl w:ilvl="0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>
    <w:nsid w:val="69F40DBA"/>
    <w:multiLevelType w:val="hybridMultilevel"/>
    <w:tmpl w:val="769A688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71FF060C"/>
    <w:multiLevelType w:val="hybridMultilevel"/>
    <w:tmpl w:val="785866D6"/>
    <w:lvl w:ilvl="0" w:tplc="04090013">
      <w:start w:val="1"/>
      <w:numFmt w:val="upp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68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1F4E73"/>
    <w:rsid w:val="002400EB"/>
    <w:rsid w:val="00256CF7"/>
    <w:rsid w:val="00281FD5"/>
    <w:rsid w:val="0030481B"/>
    <w:rsid w:val="003156FC"/>
    <w:rsid w:val="003254B5"/>
    <w:rsid w:val="00346745"/>
    <w:rsid w:val="0037121F"/>
    <w:rsid w:val="003A6B7D"/>
    <w:rsid w:val="003B06CA"/>
    <w:rsid w:val="003E6146"/>
    <w:rsid w:val="003F632A"/>
    <w:rsid w:val="004071FC"/>
    <w:rsid w:val="00445947"/>
    <w:rsid w:val="004813B3"/>
    <w:rsid w:val="004876E4"/>
    <w:rsid w:val="00496591"/>
    <w:rsid w:val="004C63E4"/>
    <w:rsid w:val="004D3011"/>
    <w:rsid w:val="005262AC"/>
    <w:rsid w:val="005E39D5"/>
    <w:rsid w:val="005F418A"/>
    <w:rsid w:val="00600670"/>
    <w:rsid w:val="0062123A"/>
    <w:rsid w:val="00646E75"/>
    <w:rsid w:val="0066630D"/>
    <w:rsid w:val="006771D0"/>
    <w:rsid w:val="00715FCB"/>
    <w:rsid w:val="00743101"/>
    <w:rsid w:val="00761701"/>
    <w:rsid w:val="007775E1"/>
    <w:rsid w:val="007867A0"/>
    <w:rsid w:val="007927F5"/>
    <w:rsid w:val="007965AE"/>
    <w:rsid w:val="007D75BE"/>
    <w:rsid w:val="007E164E"/>
    <w:rsid w:val="00802CA0"/>
    <w:rsid w:val="008539FB"/>
    <w:rsid w:val="00883827"/>
    <w:rsid w:val="00884B7B"/>
    <w:rsid w:val="008E0568"/>
    <w:rsid w:val="008E4241"/>
    <w:rsid w:val="009260CD"/>
    <w:rsid w:val="00952C25"/>
    <w:rsid w:val="00957BCF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1708F"/>
    <w:rsid w:val="00D2522B"/>
    <w:rsid w:val="00D422DE"/>
    <w:rsid w:val="00D5459D"/>
    <w:rsid w:val="00D962AB"/>
    <w:rsid w:val="00D9715F"/>
    <w:rsid w:val="00DA1F4D"/>
    <w:rsid w:val="00DD172A"/>
    <w:rsid w:val="00E25A26"/>
    <w:rsid w:val="00E4381A"/>
    <w:rsid w:val="00E55D74"/>
    <w:rsid w:val="00E83BC0"/>
    <w:rsid w:val="00E971BE"/>
    <w:rsid w:val="00F60274"/>
    <w:rsid w:val="00F63232"/>
    <w:rsid w:val="00F77FB9"/>
    <w:rsid w:val="00F8039C"/>
    <w:rsid w:val="00FB068F"/>
    <w:rsid w:val="00F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E4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2AB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L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54DC46E87F40E8B9261CAF82ED0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56531-FAFC-463A-B965-F6A1DC1372CF}"/>
      </w:docPartPr>
      <w:docPartBody>
        <w:p w:rsidR="00000000" w:rsidRDefault="002251DA" w:rsidP="002251DA">
          <w:pPr>
            <w:pStyle w:val="8254DC46E87F40E8B9261CAF82ED0F22"/>
          </w:pPr>
          <w:r w:rsidRPr="00D5459D">
            <w:t>Profile</w:t>
          </w:r>
        </w:p>
      </w:docPartBody>
    </w:docPart>
    <w:docPart>
      <w:docPartPr>
        <w:name w:val="D2F39987EEC241BEAAD974CCD283A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D8171-6F4B-48D1-8E63-F18A769D6036}"/>
      </w:docPartPr>
      <w:docPartBody>
        <w:p w:rsidR="00000000" w:rsidRDefault="002251DA" w:rsidP="002251DA">
          <w:pPr>
            <w:pStyle w:val="D2F39987EEC241BEAAD974CCD283A8A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96"/>
    <w:rsid w:val="002251DA"/>
    <w:rsid w:val="003D545F"/>
    <w:rsid w:val="0078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9F77CC1F74A3FA4454FBF810B484F">
    <w:name w:val="DA49F77CC1F74A3FA4454FBF810B484F"/>
  </w:style>
  <w:style w:type="paragraph" w:customStyle="1" w:styleId="F9D3533E442041C8862AC02BC6AC2191">
    <w:name w:val="F9D3533E442041C8862AC02BC6AC2191"/>
  </w:style>
  <w:style w:type="paragraph" w:customStyle="1" w:styleId="D32BF2A82D2140FE8639D8E608115DC8">
    <w:name w:val="D32BF2A82D2140FE8639D8E608115DC8"/>
  </w:style>
  <w:style w:type="paragraph" w:customStyle="1" w:styleId="794C6DEDF0FF4934A39CCC615B23DB62">
    <w:name w:val="794C6DEDF0FF4934A39CCC615B23DB62"/>
  </w:style>
  <w:style w:type="paragraph" w:customStyle="1" w:styleId="E2CCFE687F414793B76AA05B1EBC60AD">
    <w:name w:val="E2CCFE687F414793B76AA05B1EBC60AD"/>
  </w:style>
  <w:style w:type="paragraph" w:customStyle="1" w:styleId="94DB39B07218453ABC7BE218DEF28526">
    <w:name w:val="94DB39B07218453ABC7BE218DEF28526"/>
  </w:style>
  <w:style w:type="paragraph" w:customStyle="1" w:styleId="00ADBC4CD0124314A9AD8FBB81DCA2C2">
    <w:name w:val="00ADBC4CD0124314A9AD8FBB81DCA2C2"/>
  </w:style>
  <w:style w:type="paragraph" w:customStyle="1" w:styleId="066FB3CC2CFC4ABE93993343729B6008">
    <w:name w:val="066FB3CC2CFC4ABE93993343729B6008"/>
  </w:style>
  <w:style w:type="paragraph" w:customStyle="1" w:styleId="5D568B28C7F34E83BDC6D0306AC3B391">
    <w:name w:val="5D568B28C7F34E83BDC6D0306AC3B391"/>
  </w:style>
  <w:style w:type="paragraph" w:customStyle="1" w:styleId="71E8D42F0CC14BAF92CB05D16D30C898">
    <w:name w:val="71E8D42F0CC14BAF92CB05D16D30C89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7919E29728447A0A7BF151B8C931766">
    <w:name w:val="87919E29728447A0A7BF151B8C931766"/>
  </w:style>
  <w:style w:type="paragraph" w:customStyle="1" w:styleId="9ADA172721CC44DAAE2EAFF770134E41">
    <w:name w:val="9ADA172721CC44DAAE2EAFF770134E41"/>
  </w:style>
  <w:style w:type="paragraph" w:customStyle="1" w:styleId="A50F962C484041739D80888BFA419EA3">
    <w:name w:val="A50F962C484041739D80888BFA419EA3"/>
  </w:style>
  <w:style w:type="paragraph" w:customStyle="1" w:styleId="F5C9AE721D724B11ABE737E626588495">
    <w:name w:val="F5C9AE721D724B11ABE737E626588495"/>
  </w:style>
  <w:style w:type="paragraph" w:customStyle="1" w:styleId="383EE58B75D34F05806F0032AF6B3B26">
    <w:name w:val="383EE58B75D34F05806F0032AF6B3B26"/>
  </w:style>
  <w:style w:type="paragraph" w:customStyle="1" w:styleId="9358A82AE5D544849392B83CAC4A8B10">
    <w:name w:val="9358A82AE5D544849392B83CAC4A8B10"/>
  </w:style>
  <w:style w:type="paragraph" w:customStyle="1" w:styleId="B847CDBB1FBC4C1987F0A238ED1DF364">
    <w:name w:val="B847CDBB1FBC4C1987F0A238ED1DF364"/>
  </w:style>
  <w:style w:type="paragraph" w:customStyle="1" w:styleId="D1542EB068C24991B5A16509FD828BF9">
    <w:name w:val="D1542EB068C24991B5A16509FD828BF9"/>
  </w:style>
  <w:style w:type="paragraph" w:customStyle="1" w:styleId="576B71CE6FC346C8B0D60B096BFBE635">
    <w:name w:val="576B71CE6FC346C8B0D60B096BFBE635"/>
  </w:style>
  <w:style w:type="paragraph" w:customStyle="1" w:styleId="D6E5CF36B06C4A5BA59D3774B5AF478D">
    <w:name w:val="D6E5CF36B06C4A5BA59D3774B5AF478D"/>
  </w:style>
  <w:style w:type="paragraph" w:customStyle="1" w:styleId="F78EF13DE7204533BC836F5F4CA990B6">
    <w:name w:val="F78EF13DE7204533BC836F5F4CA990B6"/>
  </w:style>
  <w:style w:type="paragraph" w:customStyle="1" w:styleId="7AFE67426E214AE6A8A46DC0A19C5FFF">
    <w:name w:val="7AFE67426E214AE6A8A46DC0A19C5FFF"/>
  </w:style>
  <w:style w:type="paragraph" w:customStyle="1" w:styleId="8C22DE054CDC466DA693D04929131D73">
    <w:name w:val="8C22DE054CDC466DA693D04929131D73"/>
  </w:style>
  <w:style w:type="paragraph" w:customStyle="1" w:styleId="F3A2EF84895B4DCC9CF9330AC5425596">
    <w:name w:val="F3A2EF84895B4DCC9CF9330AC5425596"/>
  </w:style>
  <w:style w:type="paragraph" w:customStyle="1" w:styleId="290ADEC04F034A46A5C4B827F1FD94EF">
    <w:name w:val="290ADEC04F034A46A5C4B827F1FD94EF"/>
  </w:style>
  <w:style w:type="paragraph" w:customStyle="1" w:styleId="6E196F526E764A72BD8B9F0086E278B8">
    <w:name w:val="6E196F526E764A72BD8B9F0086E278B8"/>
  </w:style>
  <w:style w:type="paragraph" w:customStyle="1" w:styleId="AE4DC5F1C22340A18D1653743608E498">
    <w:name w:val="AE4DC5F1C22340A18D1653743608E498"/>
  </w:style>
  <w:style w:type="paragraph" w:customStyle="1" w:styleId="1FC222831E254D7C992BF62B24BF22E7">
    <w:name w:val="1FC222831E254D7C992BF62B24BF22E7"/>
  </w:style>
  <w:style w:type="paragraph" w:customStyle="1" w:styleId="8F521E06758B4B48A0A511F2F741C70F">
    <w:name w:val="8F521E06758B4B48A0A511F2F741C70F"/>
  </w:style>
  <w:style w:type="paragraph" w:customStyle="1" w:styleId="32BDCFE9F1A441F18FE4F3D5D4A2AE71">
    <w:name w:val="32BDCFE9F1A441F18FE4F3D5D4A2AE71"/>
  </w:style>
  <w:style w:type="paragraph" w:customStyle="1" w:styleId="CB8B91435A3E4301BB08D203A8602930">
    <w:name w:val="CB8B91435A3E4301BB08D203A8602930"/>
  </w:style>
  <w:style w:type="paragraph" w:customStyle="1" w:styleId="D2385AB2C8A048B6964717533DF89D40">
    <w:name w:val="D2385AB2C8A048B6964717533DF89D40"/>
  </w:style>
  <w:style w:type="paragraph" w:customStyle="1" w:styleId="A6B3EB540C854AA99ADCED30E69AFDEB">
    <w:name w:val="A6B3EB540C854AA99ADCED30E69AFDEB"/>
  </w:style>
  <w:style w:type="paragraph" w:customStyle="1" w:styleId="F9AF550A128A4D129E68BA076002D9CB">
    <w:name w:val="F9AF550A128A4D129E68BA076002D9CB"/>
  </w:style>
  <w:style w:type="paragraph" w:customStyle="1" w:styleId="90A50199CE054983B8BF4D00E4D4903C">
    <w:name w:val="90A50199CE054983B8BF4D00E4D4903C"/>
  </w:style>
  <w:style w:type="paragraph" w:customStyle="1" w:styleId="C0D574F322CD4AAF9488E55C8EBE8877">
    <w:name w:val="C0D574F322CD4AAF9488E55C8EBE8877"/>
  </w:style>
  <w:style w:type="paragraph" w:customStyle="1" w:styleId="0A2C8CE122E4453C886726FFA1C1F12C">
    <w:name w:val="0A2C8CE122E4453C886726FFA1C1F12C"/>
  </w:style>
  <w:style w:type="paragraph" w:customStyle="1" w:styleId="F3D94A8A4EA94F9C9B9D85F9F0B973A5">
    <w:name w:val="F3D94A8A4EA94F9C9B9D85F9F0B973A5"/>
  </w:style>
  <w:style w:type="paragraph" w:customStyle="1" w:styleId="679FAF94EA824F8D895D31EC20E3E6DB">
    <w:name w:val="679FAF94EA824F8D895D31EC20E3E6DB"/>
  </w:style>
  <w:style w:type="paragraph" w:customStyle="1" w:styleId="D1C3AC2357A0432488AFA94C3A0E980E">
    <w:name w:val="D1C3AC2357A0432488AFA94C3A0E980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0BFE9C8DF90493588FA2AEE236D40C9">
    <w:name w:val="50BFE9C8DF90493588FA2AEE236D40C9"/>
  </w:style>
  <w:style w:type="paragraph" w:customStyle="1" w:styleId="DD8F297CE7CF43C796D267B90F5BB1A7">
    <w:name w:val="DD8F297CE7CF43C796D267B90F5BB1A7"/>
    <w:rsid w:val="002251DA"/>
  </w:style>
  <w:style w:type="paragraph" w:customStyle="1" w:styleId="3B968D6B47AD436C8BC1DC7D2D348D00">
    <w:name w:val="3B968D6B47AD436C8BC1DC7D2D348D00"/>
    <w:rsid w:val="002251DA"/>
  </w:style>
  <w:style w:type="paragraph" w:customStyle="1" w:styleId="8254DC46E87F40E8B9261CAF82ED0F22">
    <w:name w:val="8254DC46E87F40E8B9261CAF82ED0F22"/>
    <w:rsid w:val="002251DA"/>
  </w:style>
  <w:style w:type="paragraph" w:customStyle="1" w:styleId="D2F39987EEC241BEAAD974CCD283A8A2">
    <w:name w:val="D2F39987EEC241BEAAD974CCD283A8A2"/>
    <w:rsid w:val="002251DA"/>
  </w:style>
  <w:style w:type="paragraph" w:customStyle="1" w:styleId="EDDC2DEA1C7A48CC8211C7736AA27843">
    <w:name w:val="EDDC2DEA1C7A48CC8211C7736AA27843"/>
    <w:rsid w:val="00225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</vt:lpstr>
      <vt:lpstr>    future projects</vt:lpstr>
      <vt:lpstr>    Hobbies</vt:lpstr>
      <vt:lpstr>    Personal info</vt:lpstr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2020-02-18T16:06:00Z</dcterms:created>
  <dcterms:modified xsi:type="dcterms:W3CDTF">2020-02-19T09:28:00Z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