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Default="00E26B4D" w:rsidP="00DC373B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142821" wp14:editId="57544F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-187325</wp:posOffset>
                      </wp:positionV>
                      <wp:extent cx="2514600" cy="2390775"/>
                      <wp:effectExtent l="19050" t="19050" r="38100" b="4762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0" cy="239077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571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FD8C4F" id="Oval 8" o:spid="_x0000_s1026" style="position:absolute;margin-left:0;margin-top:-14.75pt;width:198pt;height:18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" strokecolor="#96dbfb [1945]" strokeweight="4.5pt">
                      <v:fill r:id="rId11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Pr="00683E22" w:rsidRDefault="006D409C" w:rsidP="006D409C">
            <w:pPr>
              <w:tabs>
                <w:tab w:val="left" w:pos="990"/>
              </w:tabs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rPr>
                <w:rFonts w:ascii="Arial" w:hAnsi="Arial" w:cs="Arial"/>
              </w:rPr>
              <w:id w:val="1049110328"/>
              <w:placeholder>
                <w:docPart w:val="32F6C0680C234A72B09019512DD92498"/>
              </w:placeholder>
              <w:temporary/>
              <w:showingPlcHdr/>
              <w15:appearance w15:val="hidden"/>
            </w:sdtPr>
            <w:sdtEndPr/>
            <w:sdtContent>
              <w:p w:rsidR="006D409C" w:rsidRPr="000B2BE7" w:rsidRDefault="006D409C" w:rsidP="00EE5D86">
                <w:pPr>
                  <w:pStyle w:val="Heading1"/>
                  <w:rPr>
                    <w:rFonts w:ascii="Arial" w:hAnsi="Arial" w:cs="Arial"/>
                  </w:rPr>
                </w:pPr>
                <w:r w:rsidRPr="000B2BE7">
                  <w:rPr>
                    <w:rFonts w:ascii="Arial" w:hAnsi="Arial" w:cs="Arial"/>
                  </w:rPr>
                  <w:t>EDUCATION</w:t>
                </w:r>
              </w:p>
            </w:sdtContent>
          </w:sdt>
        </w:tc>
      </w:tr>
      <w:tr w:rsidR="006D409C" w:rsidTr="00F56513">
        <w:trPr>
          <w:trHeight w:val="302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6CF724C0" wp14:editId="6049D993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FC8A9E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EE5D86" w:rsidRPr="000B2BE7" w:rsidRDefault="00EE5D86" w:rsidP="00EE5D86">
            <w:pPr>
              <w:tabs>
                <w:tab w:val="left" w:pos="990"/>
              </w:tabs>
              <w:rPr>
                <w:rFonts w:ascii="Arial" w:hAnsi="Arial" w:cs="Arial"/>
                <w:sz w:val="28"/>
              </w:rPr>
            </w:pPr>
            <w:r w:rsidRPr="000B2BE7">
              <w:rPr>
                <w:rFonts w:ascii="Arial" w:hAnsi="Arial" w:cs="Arial"/>
                <w:sz w:val="28"/>
              </w:rPr>
              <w:t>Maple Leaf International School (English medium)</w:t>
            </w:r>
          </w:p>
          <w:p w:rsidR="00EE5D86" w:rsidRPr="000B2BE7" w:rsidRDefault="00EE5D86" w:rsidP="00EE5D86">
            <w:pPr>
              <w:tabs>
                <w:tab w:val="left" w:pos="990"/>
              </w:tabs>
              <w:rPr>
                <w:rFonts w:ascii="Arial" w:hAnsi="Arial" w:cs="Arial"/>
                <w:sz w:val="28"/>
              </w:rPr>
            </w:pPr>
            <w:r w:rsidRPr="000B2BE7">
              <w:rPr>
                <w:rFonts w:ascii="Arial" w:hAnsi="Arial" w:cs="Arial"/>
                <w:sz w:val="28"/>
              </w:rPr>
              <w:t>2001-2009 (GRADUATED)</w:t>
            </w:r>
          </w:p>
          <w:p w:rsidR="00EE5D86" w:rsidRPr="000B2BE7" w:rsidRDefault="00EE5D86" w:rsidP="00EE5D86">
            <w:pPr>
              <w:tabs>
                <w:tab w:val="left" w:pos="990"/>
              </w:tabs>
              <w:rPr>
                <w:rFonts w:ascii="Arial" w:hAnsi="Arial" w:cs="Arial"/>
                <w:sz w:val="28"/>
              </w:rPr>
            </w:pPr>
          </w:p>
          <w:p w:rsidR="00EE5D86" w:rsidRPr="000B2BE7" w:rsidRDefault="00EE5D86" w:rsidP="00EE5D86">
            <w:pPr>
              <w:tabs>
                <w:tab w:val="left" w:pos="990"/>
              </w:tabs>
              <w:rPr>
                <w:rFonts w:ascii="Arial" w:hAnsi="Arial" w:cs="Arial"/>
                <w:sz w:val="28"/>
              </w:rPr>
            </w:pPr>
            <w:r w:rsidRPr="000B2BE7">
              <w:rPr>
                <w:rFonts w:ascii="Arial" w:hAnsi="Arial" w:cs="Arial"/>
                <w:sz w:val="28"/>
              </w:rPr>
              <w:t>O’LEVEL</w:t>
            </w:r>
            <w:r w:rsidR="005B3FA3">
              <w:rPr>
                <w:rFonts w:ascii="Arial" w:hAnsi="Arial" w:cs="Arial"/>
                <w:sz w:val="28"/>
              </w:rPr>
              <w:t xml:space="preserve"> (3 A* ,3 A)  </w:t>
            </w:r>
            <w:r w:rsidRPr="000B2BE7">
              <w:rPr>
                <w:rFonts w:ascii="Arial" w:hAnsi="Arial" w:cs="Arial"/>
                <w:sz w:val="28"/>
              </w:rPr>
              <w:t>&amp;</w:t>
            </w:r>
            <w:r w:rsidR="005B3FA3">
              <w:rPr>
                <w:rFonts w:ascii="Arial" w:hAnsi="Arial" w:cs="Arial"/>
                <w:sz w:val="28"/>
              </w:rPr>
              <w:t xml:space="preserve">  </w:t>
            </w:r>
            <w:r w:rsidRPr="000B2BE7">
              <w:rPr>
                <w:rFonts w:ascii="Arial" w:hAnsi="Arial" w:cs="Arial"/>
                <w:sz w:val="28"/>
              </w:rPr>
              <w:t xml:space="preserve"> A’LEVEL</w:t>
            </w:r>
            <w:r w:rsidR="005B3FA3">
              <w:rPr>
                <w:rFonts w:ascii="Arial" w:hAnsi="Arial" w:cs="Arial"/>
                <w:sz w:val="28"/>
              </w:rPr>
              <w:t xml:space="preserve"> (2 A)</w:t>
            </w:r>
          </w:p>
          <w:p w:rsidR="00EE5D86" w:rsidRPr="000B2BE7" w:rsidRDefault="00EE5D86" w:rsidP="00EE5D86">
            <w:pPr>
              <w:tabs>
                <w:tab w:val="left" w:pos="990"/>
              </w:tabs>
              <w:rPr>
                <w:rFonts w:ascii="Arial" w:hAnsi="Arial" w:cs="Arial"/>
                <w:sz w:val="28"/>
              </w:rPr>
            </w:pPr>
            <w:r w:rsidRPr="000B2BE7">
              <w:rPr>
                <w:rFonts w:ascii="Arial" w:hAnsi="Arial" w:cs="Arial"/>
                <w:sz w:val="28"/>
              </w:rPr>
              <w:t>Under British Council(</w:t>
            </w:r>
            <w:proofErr w:type="spellStart"/>
            <w:r w:rsidRPr="000B2BE7">
              <w:rPr>
                <w:rFonts w:ascii="Arial" w:hAnsi="Arial" w:cs="Arial"/>
                <w:sz w:val="28"/>
              </w:rPr>
              <w:t>Edexcel</w:t>
            </w:r>
            <w:proofErr w:type="spellEnd"/>
            <w:r w:rsidRPr="000B2BE7">
              <w:rPr>
                <w:rFonts w:ascii="Arial" w:hAnsi="Arial" w:cs="Arial"/>
                <w:sz w:val="28"/>
              </w:rPr>
              <w:t>)</w:t>
            </w:r>
          </w:p>
          <w:p w:rsidR="00EE5D86" w:rsidRPr="000B2BE7" w:rsidRDefault="00EE5D86" w:rsidP="00EE5D86">
            <w:pPr>
              <w:tabs>
                <w:tab w:val="left" w:pos="990"/>
              </w:tabs>
              <w:rPr>
                <w:rFonts w:ascii="Arial" w:hAnsi="Arial" w:cs="Arial"/>
                <w:sz w:val="28"/>
              </w:rPr>
            </w:pPr>
            <w:r w:rsidRPr="000B2BE7">
              <w:rPr>
                <w:rFonts w:ascii="Arial" w:hAnsi="Arial" w:cs="Arial"/>
                <w:sz w:val="28"/>
              </w:rPr>
              <w:t xml:space="preserve"> Completed 2014</w:t>
            </w:r>
          </w:p>
          <w:p w:rsidR="00EE5D86" w:rsidRPr="000B2BE7" w:rsidRDefault="00EE5D86" w:rsidP="00EE5D86">
            <w:pPr>
              <w:tabs>
                <w:tab w:val="left" w:pos="990"/>
              </w:tabs>
              <w:rPr>
                <w:rFonts w:ascii="Arial" w:hAnsi="Arial" w:cs="Arial"/>
                <w:sz w:val="28"/>
              </w:rPr>
            </w:pPr>
          </w:p>
          <w:p w:rsidR="00EE5D86" w:rsidRPr="000B2BE7" w:rsidRDefault="00EE5D86" w:rsidP="00EE5D86">
            <w:pPr>
              <w:tabs>
                <w:tab w:val="left" w:pos="990"/>
              </w:tabs>
              <w:rPr>
                <w:rFonts w:ascii="Arial" w:hAnsi="Arial" w:cs="Arial"/>
                <w:sz w:val="28"/>
              </w:rPr>
            </w:pPr>
            <w:r w:rsidRPr="000B2BE7">
              <w:rPr>
                <w:rFonts w:ascii="Arial" w:hAnsi="Arial" w:cs="Arial"/>
                <w:sz w:val="28"/>
              </w:rPr>
              <w:t>Daffodil International University</w:t>
            </w:r>
          </w:p>
          <w:p w:rsidR="00EE5D86" w:rsidRPr="000B2BE7" w:rsidRDefault="00EE5D86" w:rsidP="00EE5D86">
            <w:pPr>
              <w:tabs>
                <w:tab w:val="left" w:pos="990"/>
              </w:tabs>
              <w:rPr>
                <w:rFonts w:ascii="Arial" w:hAnsi="Arial" w:cs="Arial"/>
                <w:sz w:val="28"/>
              </w:rPr>
            </w:pPr>
            <w:r w:rsidRPr="000B2BE7">
              <w:rPr>
                <w:rFonts w:ascii="Arial" w:hAnsi="Arial" w:cs="Arial"/>
                <w:sz w:val="28"/>
              </w:rPr>
              <w:t>Department of SWE(Software Engineering)</w:t>
            </w:r>
          </w:p>
          <w:p w:rsidR="006D409C" w:rsidRPr="000B2BE7" w:rsidRDefault="00EE5D86" w:rsidP="00EE5D86">
            <w:pPr>
              <w:rPr>
                <w:rFonts w:ascii="Arial" w:hAnsi="Arial" w:cs="Arial"/>
                <w:sz w:val="28"/>
              </w:rPr>
            </w:pPr>
            <w:r w:rsidRPr="000B2BE7">
              <w:rPr>
                <w:rFonts w:ascii="Arial" w:hAnsi="Arial" w:cs="Arial"/>
                <w:sz w:val="28"/>
              </w:rPr>
              <w:t>Semester 9th      3rd Year</w:t>
            </w:r>
            <w:r w:rsidR="005B3FA3">
              <w:rPr>
                <w:rFonts w:ascii="Arial" w:hAnsi="Arial" w:cs="Arial"/>
                <w:sz w:val="28"/>
              </w:rPr>
              <w:t xml:space="preserve"> (CGPA 3.75)</w:t>
            </w:r>
          </w:p>
        </w:tc>
      </w:tr>
      <w:tr w:rsidR="006D409C" w:rsidRPr="003E3744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3E3744" w:rsidRPr="003E3744" w:rsidRDefault="00DC373B" w:rsidP="00DC373B">
            <w:pPr>
              <w:pStyle w:val="Title"/>
              <w:jc w:val="left"/>
              <w:rPr>
                <w:rFonts w:ascii="Times New Roman" w:hAnsi="Times New Roman" w:cs="Times New Roman"/>
                <w:sz w:val="56"/>
              </w:rPr>
            </w:pPr>
            <w:r w:rsidRPr="003E3744">
              <w:rPr>
                <w:rFonts w:ascii="Times New Roman" w:hAnsi="Times New Roman" w:cs="Times New Roman"/>
                <w:sz w:val="56"/>
              </w:rPr>
              <w:t>muhtasim</w:t>
            </w:r>
          </w:p>
          <w:p w:rsidR="00C17B51" w:rsidRDefault="00DC373B" w:rsidP="00C17B51">
            <w:pPr>
              <w:pStyle w:val="Title"/>
              <w:jc w:val="left"/>
              <w:rPr>
                <w:rFonts w:ascii="Times New Roman" w:hAnsi="Times New Roman" w:cs="Times New Roman"/>
                <w:sz w:val="56"/>
              </w:rPr>
            </w:pPr>
            <w:r w:rsidRPr="003E3744">
              <w:rPr>
                <w:rFonts w:ascii="Times New Roman" w:hAnsi="Times New Roman" w:cs="Times New Roman"/>
                <w:sz w:val="56"/>
              </w:rPr>
              <w:t>rahman</w:t>
            </w:r>
          </w:p>
          <w:p w:rsidR="005B3FA3" w:rsidRPr="005B3FA3" w:rsidRDefault="005B3FA3" w:rsidP="005B3FA3"/>
          <w:p w:rsidR="006D409C" w:rsidRPr="005B3FA3" w:rsidRDefault="00E26B4D" w:rsidP="00C17B51">
            <w:pPr>
              <w:pStyle w:val="Title"/>
              <w:jc w:val="left"/>
              <w:rPr>
                <w:rFonts w:ascii="Times New Roman" w:hAnsi="Times New Roman" w:cs="Times New Roman"/>
                <w:sz w:val="36"/>
              </w:rPr>
            </w:pPr>
            <w:r w:rsidRPr="005B3FA3">
              <w:rPr>
                <w:rFonts w:ascii="Times New Roman" w:hAnsi="Times New Roman" w:cs="Times New Roman"/>
                <w:spacing w:val="0"/>
                <w:sz w:val="40"/>
              </w:rPr>
              <w:t>Eshmam</w:t>
            </w:r>
          </w:p>
          <w:sdt>
            <w:sdtPr>
              <w:rPr>
                <w:rFonts w:ascii="Times New Roman" w:hAnsi="Times New Roman" w:cs="Times New Roman"/>
              </w:rPr>
              <w:id w:val="-1448076370"/>
              <w:placeholder>
                <w:docPart w:val="CA9DB5F895144D31B654705AD1E96ED5"/>
              </w:placeholder>
              <w:temporary/>
              <w:showingPlcHdr/>
              <w15:appearance w15:val="hidden"/>
            </w:sdtPr>
            <w:sdtEndPr/>
            <w:sdtContent>
              <w:p w:rsidR="006D409C" w:rsidRPr="003E3744" w:rsidRDefault="006D409C" w:rsidP="005D47DE">
                <w:pPr>
                  <w:pStyle w:val="Heading2"/>
                  <w:rPr>
                    <w:rFonts w:ascii="Times New Roman" w:hAnsi="Times New Roman" w:cs="Times New Roman"/>
                  </w:rPr>
                </w:pPr>
                <w:r w:rsidRPr="003E3744">
                  <w:rPr>
                    <w:rFonts w:ascii="Times New Roman" w:hAnsi="Times New Roman" w:cs="Times New Roman"/>
                  </w:rPr>
                  <w:t>Profile</w:t>
                </w:r>
              </w:p>
            </w:sdtContent>
          </w:sdt>
          <w:p w:rsidR="003E3744" w:rsidRPr="003E3744" w:rsidRDefault="003E3744" w:rsidP="005D47DE">
            <w:pPr>
              <w:rPr>
                <w:rFonts w:ascii="Times New Roman" w:hAnsi="Times New Roman" w:cs="Times New Roman"/>
                <w:sz w:val="32"/>
              </w:rPr>
            </w:pPr>
            <w:r w:rsidRPr="003E3744">
              <w:rPr>
                <w:rFonts w:ascii="Times New Roman" w:hAnsi="Times New Roman" w:cs="Times New Roman"/>
                <w:b/>
                <w:sz w:val="32"/>
              </w:rPr>
              <w:t>Father</w:t>
            </w:r>
          </w:p>
          <w:p w:rsidR="00DC373B" w:rsidRPr="003E3744" w:rsidRDefault="00DC373B" w:rsidP="005D47DE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3E3744">
              <w:rPr>
                <w:rFonts w:ascii="Times New Roman" w:hAnsi="Times New Roman" w:cs="Times New Roman"/>
                <w:sz w:val="32"/>
              </w:rPr>
              <w:t>Mahbubur</w:t>
            </w:r>
            <w:proofErr w:type="spellEnd"/>
            <w:r w:rsidRPr="003E3744">
              <w:rPr>
                <w:rFonts w:ascii="Times New Roman" w:hAnsi="Times New Roman" w:cs="Times New Roman"/>
                <w:sz w:val="32"/>
              </w:rPr>
              <w:t xml:space="preserve"> Rahman</w:t>
            </w:r>
          </w:p>
          <w:p w:rsidR="003E3744" w:rsidRPr="003E3744" w:rsidRDefault="003E3744" w:rsidP="005D47DE">
            <w:pPr>
              <w:rPr>
                <w:rFonts w:ascii="Times New Roman" w:hAnsi="Times New Roman" w:cs="Times New Roman"/>
                <w:sz w:val="32"/>
              </w:rPr>
            </w:pPr>
            <w:r w:rsidRPr="003E3744">
              <w:rPr>
                <w:rFonts w:ascii="Times New Roman" w:hAnsi="Times New Roman" w:cs="Times New Roman"/>
                <w:sz w:val="32"/>
              </w:rPr>
              <w:t>Mob</w:t>
            </w:r>
            <w:r w:rsidRPr="003E3744">
              <w:rPr>
                <w:rFonts w:ascii="Times New Roman" w:hAnsi="Times New Roman" w:cs="Times New Roman"/>
                <w:b/>
                <w:sz w:val="32"/>
              </w:rPr>
              <w:t>:</w:t>
            </w:r>
            <w:r w:rsidRPr="003E3744">
              <w:rPr>
                <w:rFonts w:ascii="Times New Roman" w:hAnsi="Times New Roman" w:cs="Times New Roman"/>
                <w:sz w:val="32"/>
              </w:rPr>
              <w:t>01715082400</w:t>
            </w:r>
          </w:p>
          <w:p w:rsidR="006D409C" w:rsidRPr="003E3744" w:rsidRDefault="00DC373B" w:rsidP="005D47DE">
            <w:pPr>
              <w:rPr>
                <w:rFonts w:ascii="Times New Roman" w:hAnsi="Times New Roman" w:cs="Times New Roman"/>
                <w:sz w:val="32"/>
              </w:rPr>
            </w:pPr>
            <w:r w:rsidRPr="003E3744">
              <w:rPr>
                <w:rFonts w:ascii="Times New Roman" w:hAnsi="Times New Roman" w:cs="Times New Roman"/>
                <w:sz w:val="32"/>
              </w:rPr>
              <w:t>Occupation</w:t>
            </w:r>
            <w:r w:rsidRPr="003E3744">
              <w:rPr>
                <w:rFonts w:ascii="Times New Roman" w:hAnsi="Times New Roman" w:cs="Times New Roman"/>
                <w:b/>
                <w:sz w:val="32"/>
              </w:rPr>
              <w:t>:</w:t>
            </w:r>
            <w:r w:rsidR="003E3744" w:rsidRPr="003E3744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3E3744" w:rsidRPr="003E3744">
              <w:rPr>
                <w:rFonts w:ascii="Times New Roman" w:hAnsi="Times New Roman" w:cs="Times New Roman"/>
                <w:sz w:val="32"/>
              </w:rPr>
              <w:t>B</w:t>
            </w:r>
            <w:r w:rsidRPr="003E3744">
              <w:rPr>
                <w:rFonts w:ascii="Times New Roman" w:hAnsi="Times New Roman" w:cs="Times New Roman"/>
                <w:sz w:val="32"/>
              </w:rPr>
              <w:t xml:space="preserve">usiness </w:t>
            </w:r>
          </w:p>
          <w:p w:rsidR="003E3744" w:rsidRPr="003E3744" w:rsidRDefault="003E3744" w:rsidP="005D47DE">
            <w:pPr>
              <w:rPr>
                <w:rFonts w:ascii="Times New Roman" w:hAnsi="Times New Roman" w:cs="Times New Roman"/>
                <w:sz w:val="32"/>
              </w:rPr>
            </w:pPr>
          </w:p>
          <w:p w:rsidR="003E3744" w:rsidRPr="003E3744" w:rsidRDefault="00DC373B" w:rsidP="005B3FA3">
            <w:pPr>
              <w:rPr>
                <w:rFonts w:ascii="Times New Roman" w:hAnsi="Times New Roman" w:cs="Times New Roman"/>
                <w:sz w:val="32"/>
              </w:rPr>
            </w:pPr>
            <w:r w:rsidRPr="003E3744">
              <w:rPr>
                <w:rFonts w:ascii="Times New Roman" w:hAnsi="Times New Roman" w:cs="Times New Roman"/>
                <w:b/>
                <w:sz w:val="32"/>
              </w:rPr>
              <w:t xml:space="preserve">Mother </w:t>
            </w:r>
          </w:p>
          <w:p w:rsidR="00DC373B" w:rsidRPr="003E3744" w:rsidRDefault="00DC373B" w:rsidP="005B3FA3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3E3744">
              <w:rPr>
                <w:rFonts w:ascii="Times New Roman" w:hAnsi="Times New Roman" w:cs="Times New Roman"/>
                <w:sz w:val="32"/>
              </w:rPr>
              <w:t>Dilara</w:t>
            </w:r>
            <w:proofErr w:type="spellEnd"/>
            <w:r w:rsidRPr="003E3744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3E3744">
              <w:rPr>
                <w:rFonts w:ascii="Times New Roman" w:hAnsi="Times New Roman" w:cs="Times New Roman"/>
                <w:sz w:val="32"/>
              </w:rPr>
              <w:t>Haque</w:t>
            </w:r>
            <w:proofErr w:type="spellEnd"/>
          </w:p>
          <w:p w:rsidR="003E3744" w:rsidRPr="003E3744" w:rsidRDefault="003E3744" w:rsidP="005B3FA3">
            <w:pPr>
              <w:rPr>
                <w:rFonts w:ascii="Times New Roman" w:hAnsi="Times New Roman" w:cs="Times New Roman"/>
                <w:sz w:val="32"/>
              </w:rPr>
            </w:pPr>
            <w:r w:rsidRPr="003E3744">
              <w:rPr>
                <w:rFonts w:ascii="Times New Roman" w:hAnsi="Times New Roman" w:cs="Times New Roman"/>
                <w:sz w:val="32"/>
              </w:rPr>
              <w:t>Mob</w:t>
            </w:r>
            <w:r w:rsidRPr="003E3744">
              <w:rPr>
                <w:rFonts w:ascii="Times New Roman" w:hAnsi="Times New Roman" w:cs="Times New Roman"/>
                <w:b/>
                <w:sz w:val="32"/>
              </w:rPr>
              <w:t>:</w:t>
            </w:r>
            <w:r w:rsidRPr="003E3744">
              <w:rPr>
                <w:rFonts w:ascii="Times New Roman" w:hAnsi="Times New Roman" w:cs="Times New Roman"/>
                <w:sz w:val="32"/>
              </w:rPr>
              <w:t>01711389110</w:t>
            </w:r>
          </w:p>
          <w:p w:rsidR="00DC373B" w:rsidRPr="003E3744" w:rsidRDefault="00DC373B" w:rsidP="005B3FA3">
            <w:pPr>
              <w:rPr>
                <w:rFonts w:ascii="Times New Roman" w:hAnsi="Times New Roman" w:cs="Times New Roman"/>
                <w:sz w:val="32"/>
              </w:rPr>
            </w:pPr>
            <w:r w:rsidRPr="003E3744">
              <w:rPr>
                <w:rFonts w:ascii="Times New Roman" w:hAnsi="Times New Roman" w:cs="Times New Roman"/>
                <w:sz w:val="32"/>
              </w:rPr>
              <w:t>Occupation:</w:t>
            </w:r>
            <w:r w:rsidR="003E3744" w:rsidRPr="003E3744">
              <w:rPr>
                <w:rFonts w:ascii="Times New Roman" w:hAnsi="Times New Roman" w:cs="Times New Roman"/>
                <w:sz w:val="32"/>
              </w:rPr>
              <w:t xml:space="preserve"> Teacher of English medium</w:t>
            </w:r>
            <w:r w:rsidRPr="003E3744">
              <w:rPr>
                <w:rFonts w:ascii="Times New Roman" w:hAnsi="Times New Roman" w:cs="Times New Roman"/>
                <w:sz w:val="32"/>
              </w:rPr>
              <w:t xml:space="preserve"> School</w:t>
            </w:r>
          </w:p>
          <w:p w:rsidR="003E3744" w:rsidRPr="003E3744" w:rsidRDefault="003E3744" w:rsidP="005B3FA3">
            <w:pPr>
              <w:rPr>
                <w:rFonts w:ascii="Times New Roman" w:hAnsi="Times New Roman" w:cs="Times New Roman"/>
                <w:sz w:val="32"/>
              </w:rPr>
            </w:pPr>
          </w:p>
          <w:p w:rsidR="003E3744" w:rsidRPr="003E3744" w:rsidRDefault="00DC373B" w:rsidP="005B3FA3">
            <w:pPr>
              <w:rPr>
                <w:rFonts w:ascii="Times New Roman" w:hAnsi="Times New Roman" w:cs="Times New Roman"/>
                <w:sz w:val="32"/>
              </w:rPr>
            </w:pPr>
            <w:r w:rsidRPr="003E3744">
              <w:rPr>
                <w:rFonts w:ascii="Times New Roman" w:hAnsi="Times New Roman" w:cs="Times New Roman"/>
                <w:sz w:val="32"/>
              </w:rPr>
              <w:t xml:space="preserve">Present address : #39 Green </w:t>
            </w:r>
            <w:proofErr w:type="spellStart"/>
            <w:r w:rsidRPr="003E3744">
              <w:rPr>
                <w:rFonts w:ascii="Times New Roman" w:hAnsi="Times New Roman" w:cs="Times New Roman"/>
                <w:sz w:val="32"/>
              </w:rPr>
              <w:t>Road,Dhaka</w:t>
            </w:r>
            <w:proofErr w:type="spellEnd"/>
          </w:p>
          <w:p w:rsidR="003E3744" w:rsidRPr="003E3744" w:rsidRDefault="003E3744" w:rsidP="005B3FA3">
            <w:pPr>
              <w:rPr>
                <w:rFonts w:ascii="Times New Roman" w:hAnsi="Times New Roman" w:cs="Times New Roman"/>
                <w:sz w:val="32"/>
              </w:rPr>
            </w:pPr>
          </w:p>
          <w:p w:rsidR="00DC373B" w:rsidRPr="003E3744" w:rsidRDefault="003E3744" w:rsidP="005B3FA3">
            <w:pPr>
              <w:rPr>
                <w:rFonts w:ascii="Times New Roman" w:hAnsi="Times New Roman" w:cs="Times New Roman"/>
                <w:sz w:val="28"/>
              </w:rPr>
            </w:pPr>
            <w:r w:rsidRPr="003E3744">
              <w:rPr>
                <w:rFonts w:ascii="Times New Roman" w:hAnsi="Times New Roman" w:cs="Times New Roman"/>
                <w:sz w:val="28"/>
              </w:rPr>
              <w:t>Blood group : AB- (negative)</w:t>
            </w:r>
          </w:p>
          <w:p w:rsidR="00DC373B" w:rsidRPr="003E3744" w:rsidRDefault="00DC373B" w:rsidP="005B3FA3">
            <w:pPr>
              <w:rPr>
                <w:rFonts w:ascii="Times New Roman" w:hAnsi="Times New Roman" w:cs="Times New Roman"/>
              </w:rPr>
            </w:pPr>
          </w:p>
          <w:sdt>
            <w:sdtPr>
              <w:rPr>
                <w:rFonts w:ascii="Times New Roman" w:hAnsi="Times New Roman" w:cs="Times New Roman"/>
              </w:rPr>
              <w:id w:val="-1954003311"/>
              <w:placeholder>
                <w:docPart w:val="19EDEED29FB6408682BC605C5872CB8F"/>
              </w:placeholder>
              <w:temporary/>
              <w:showingPlcHdr/>
              <w15:appearance w15:val="hidden"/>
            </w:sdtPr>
            <w:sdtEndPr/>
            <w:sdtContent>
              <w:p w:rsidR="006D409C" w:rsidRPr="003E3744" w:rsidRDefault="006D409C" w:rsidP="005B3FA3">
                <w:pPr>
                  <w:pStyle w:val="Heading2"/>
                  <w:spacing w:line="240" w:lineRule="auto"/>
                  <w:rPr>
                    <w:rFonts w:ascii="Times New Roman" w:hAnsi="Times New Roman" w:cs="Times New Roman"/>
                  </w:rPr>
                </w:pPr>
                <w:r w:rsidRPr="003E3744">
                  <w:rPr>
                    <w:rStyle w:val="Heading2Char"/>
                    <w:rFonts w:ascii="Times New Roman" w:hAnsi="Times New Roman" w:cs="Times New Roman"/>
                  </w:rPr>
                  <w:t>CONTACT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</w:rPr>
              <w:id w:val="1111563247"/>
              <w:placeholder>
                <w:docPart w:val="CAA6626F40674547BA766B61AF16D795"/>
              </w:placeholder>
              <w:temporary/>
              <w:showingPlcHdr/>
              <w15:appearance w15:val="hidden"/>
            </w:sdtPr>
            <w:sdtEndPr/>
            <w:sdtContent>
              <w:p w:rsidR="006D409C" w:rsidRPr="003E3744" w:rsidRDefault="006D409C" w:rsidP="005B3FA3">
                <w:pPr>
                  <w:pStyle w:val="ContactDetails"/>
                  <w:rPr>
                    <w:rFonts w:ascii="Times New Roman" w:hAnsi="Times New Roman" w:cs="Times New Roman"/>
                    <w:sz w:val="28"/>
                  </w:rPr>
                </w:pPr>
                <w:r w:rsidRPr="003E3744">
                  <w:rPr>
                    <w:rFonts w:ascii="Times New Roman" w:hAnsi="Times New Roman" w:cs="Times New Roman"/>
                    <w:sz w:val="28"/>
                  </w:rPr>
                  <w:t>PHONE:</w:t>
                </w:r>
              </w:p>
            </w:sdtContent>
          </w:sdt>
          <w:p w:rsidR="006D409C" w:rsidRPr="003E3744" w:rsidRDefault="00DC373B" w:rsidP="005B3FA3">
            <w:pPr>
              <w:pStyle w:val="ContactDetails"/>
              <w:rPr>
                <w:rFonts w:ascii="Times New Roman" w:hAnsi="Times New Roman" w:cs="Times New Roman"/>
                <w:sz w:val="28"/>
              </w:rPr>
            </w:pPr>
            <w:r w:rsidRPr="003E3744">
              <w:rPr>
                <w:rFonts w:ascii="Times New Roman" w:hAnsi="Times New Roman" w:cs="Times New Roman"/>
                <w:sz w:val="28"/>
              </w:rPr>
              <w:t>01776495947</w:t>
            </w:r>
          </w:p>
          <w:p w:rsidR="006D409C" w:rsidRPr="003E3744" w:rsidRDefault="006D409C" w:rsidP="00A75FCE">
            <w:pPr>
              <w:pStyle w:val="ContactDetails"/>
              <w:rPr>
                <w:rFonts w:ascii="Times New Roman" w:hAnsi="Times New Roman" w:cs="Times New Roman"/>
              </w:rPr>
            </w:pPr>
          </w:p>
          <w:p w:rsidR="006D409C" w:rsidRPr="003E3744" w:rsidRDefault="006D409C" w:rsidP="005D47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Pr="003E3744" w:rsidRDefault="006D409C" w:rsidP="00776643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p w:rsidR="006D409C" w:rsidRPr="000B2BE7" w:rsidRDefault="00EE5D86" w:rsidP="00EE5D86">
            <w:pPr>
              <w:pStyle w:val="Heading1"/>
              <w:rPr>
                <w:rFonts w:ascii="Arial" w:hAnsi="Arial" w:cs="Arial"/>
                <w:b/>
              </w:rPr>
            </w:pPr>
            <w:r w:rsidRPr="000B2BE7">
              <w:rPr>
                <w:rFonts w:ascii="Arial" w:hAnsi="Arial" w:cs="Arial"/>
              </w:rPr>
              <w:t>tea</w:t>
            </w:r>
            <w:r w:rsidR="00B40177" w:rsidRPr="000B2BE7">
              <w:rPr>
                <w:rFonts w:ascii="Arial" w:hAnsi="Arial" w:cs="Arial"/>
              </w:rPr>
              <w:t>ching experience</w:t>
            </w:r>
          </w:p>
        </w:tc>
      </w:tr>
      <w:tr w:rsidR="006D409C" w:rsidRPr="003E3744" w:rsidTr="00F56513">
        <w:trPr>
          <w:trHeight w:val="5688"/>
        </w:trPr>
        <w:tc>
          <w:tcPr>
            <w:tcW w:w="4421" w:type="dxa"/>
            <w:vMerge/>
            <w:vAlign w:val="bottom"/>
          </w:tcPr>
          <w:p w:rsidR="006D409C" w:rsidRPr="003E3744" w:rsidRDefault="006D409C" w:rsidP="00776643">
            <w:pPr>
              <w:ind w:righ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Pr="003E3744" w:rsidRDefault="00F56513" w:rsidP="00776643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  <w:r w:rsidRPr="003E3744">
              <w:rPr>
                <w:rFonts w:ascii="Times New Roman" w:hAnsi="Times New Roman" w:cs="Times New Roman"/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0C2CD81D" wp14:editId="2F6B7FBE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FB7FF8" w:rsidRPr="000B2BE7" w:rsidRDefault="00FB7FF8" w:rsidP="00B40177">
            <w:pPr>
              <w:rPr>
                <w:rFonts w:ascii="Arial" w:hAnsi="Arial" w:cs="Arial"/>
                <w:bCs/>
                <w:sz w:val="28"/>
              </w:rPr>
            </w:pPr>
            <w:r w:rsidRPr="000B2BE7">
              <w:rPr>
                <w:rFonts w:ascii="Arial" w:hAnsi="Arial" w:cs="Arial"/>
                <w:bCs/>
                <w:sz w:val="28"/>
              </w:rPr>
              <w:t>Teaching for Over 4 years now.</w:t>
            </w:r>
            <w:r w:rsidR="005B3FA3">
              <w:rPr>
                <w:rFonts w:ascii="Arial" w:hAnsi="Arial" w:cs="Arial"/>
                <w:bCs/>
                <w:sz w:val="28"/>
              </w:rPr>
              <w:t xml:space="preserve"> I am fluent in speaking </w:t>
            </w:r>
            <w:proofErr w:type="spellStart"/>
            <w:r w:rsidR="005B3FA3">
              <w:rPr>
                <w:rFonts w:ascii="Arial" w:hAnsi="Arial" w:cs="Arial"/>
                <w:bCs/>
                <w:sz w:val="28"/>
              </w:rPr>
              <w:t>english</w:t>
            </w:r>
            <w:proofErr w:type="spellEnd"/>
            <w:r w:rsidRPr="000B2BE7">
              <w:rPr>
                <w:rFonts w:ascii="Arial" w:hAnsi="Arial" w:cs="Arial"/>
                <w:bCs/>
                <w:sz w:val="28"/>
              </w:rPr>
              <w:t xml:space="preserve"> </w:t>
            </w:r>
            <w:r w:rsidR="005B3FA3">
              <w:rPr>
                <w:rFonts w:ascii="Arial" w:hAnsi="Arial" w:cs="Arial"/>
                <w:bCs/>
                <w:sz w:val="28"/>
              </w:rPr>
              <w:t>.</w:t>
            </w:r>
            <w:r w:rsidRPr="000B2BE7">
              <w:rPr>
                <w:rFonts w:ascii="Arial" w:hAnsi="Arial" w:cs="Arial"/>
                <w:bCs/>
                <w:sz w:val="28"/>
              </w:rPr>
              <w:t xml:space="preserve">I have </w:t>
            </w:r>
            <w:proofErr w:type="gramStart"/>
            <w:r w:rsidR="005B3FA3">
              <w:rPr>
                <w:rFonts w:ascii="Arial" w:hAnsi="Arial" w:cs="Arial"/>
                <w:bCs/>
                <w:sz w:val="28"/>
              </w:rPr>
              <w:t>been</w:t>
            </w:r>
            <w:r w:rsidR="00233CC4">
              <w:rPr>
                <w:rFonts w:ascii="Arial" w:hAnsi="Arial" w:cs="Arial"/>
                <w:bCs/>
                <w:sz w:val="28"/>
              </w:rPr>
              <w:t xml:space="preserve">  </w:t>
            </w:r>
            <w:r w:rsidRPr="000B2BE7">
              <w:rPr>
                <w:rFonts w:ascii="Arial" w:hAnsi="Arial" w:cs="Arial"/>
                <w:bCs/>
                <w:sz w:val="28"/>
              </w:rPr>
              <w:t>of</w:t>
            </w:r>
            <w:proofErr w:type="gramEnd"/>
            <w:r w:rsidRPr="000B2BE7">
              <w:rPr>
                <w:rFonts w:ascii="Arial" w:hAnsi="Arial" w:cs="Arial"/>
                <w:bCs/>
                <w:sz w:val="28"/>
              </w:rPr>
              <w:t xml:space="preserve"> teachers teaching in renowned coaching centers of </w:t>
            </w:r>
            <w:bookmarkStart w:id="0" w:name="_GoBack"/>
            <w:bookmarkEnd w:id="0"/>
            <w:proofErr w:type="spellStart"/>
            <w:r w:rsidRPr="000B2BE7">
              <w:rPr>
                <w:rFonts w:ascii="Arial" w:hAnsi="Arial" w:cs="Arial"/>
                <w:bCs/>
                <w:sz w:val="28"/>
              </w:rPr>
              <w:t>Dhanmondi</w:t>
            </w:r>
            <w:proofErr w:type="spellEnd"/>
            <w:r w:rsidRPr="000B2BE7">
              <w:rPr>
                <w:rFonts w:ascii="Arial" w:hAnsi="Arial" w:cs="Arial"/>
                <w:bCs/>
                <w:sz w:val="28"/>
              </w:rPr>
              <w:t xml:space="preserve"> and </w:t>
            </w:r>
            <w:proofErr w:type="spellStart"/>
            <w:r w:rsidRPr="000B2BE7">
              <w:rPr>
                <w:rFonts w:ascii="Arial" w:hAnsi="Arial" w:cs="Arial"/>
                <w:bCs/>
                <w:sz w:val="28"/>
              </w:rPr>
              <w:t>Mohammadpur</w:t>
            </w:r>
            <w:proofErr w:type="spellEnd"/>
            <w:r w:rsidRPr="000B2BE7">
              <w:rPr>
                <w:rFonts w:ascii="Arial" w:hAnsi="Arial" w:cs="Arial"/>
                <w:bCs/>
                <w:sz w:val="28"/>
              </w:rPr>
              <w:t xml:space="preserve">. I have taught students from English medium schools </w:t>
            </w:r>
          </w:p>
          <w:p w:rsidR="00FB7FF8" w:rsidRPr="000B2BE7" w:rsidRDefault="00FB7FF8" w:rsidP="00B40177">
            <w:pPr>
              <w:rPr>
                <w:rFonts w:ascii="Arial" w:hAnsi="Arial" w:cs="Arial"/>
                <w:bCs/>
                <w:sz w:val="28"/>
              </w:rPr>
            </w:pPr>
            <w:r w:rsidRPr="000B2BE7">
              <w:rPr>
                <w:rFonts w:ascii="Arial" w:hAnsi="Arial" w:cs="Arial"/>
                <w:bCs/>
                <w:sz w:val="28"/>
              </w:rPr>
              <w:t>Mostly from mastermind and maple</w:t>
            </w:r>
            <w:r w:rsidR="00B02942">
              <w:rPr>
                <w:rFonts w:ascii="Arial" w:hAnsi="Arial" w:cs="Arial"/>
                <w:bCs/>
                <w:sz w:val="28"/>
              </w:rPr>
              <w:t xml:space="preserve"> </w:t>
            </w:r>
            <w:r w:rsidRPr="000B2BE7">
              <w:rPr>
                <w:rFonts w:ascii="Arial" w:hAnsi="Arial" w:cs="Arial"/>
                <w:bCs/>
                <w:sz w:val="28"/>
              </w:rPr>
              <w:t>leaf</w:t>
            </w:r>
          </w:p>
          <w:p w:rsidR="00FB7FF8" w:rsidRPr="000B2BE7" w:rsidRDefault="00FB7FF8" w:rsidP="00B40177">
            <w:pPr>
              <w:rPr>
                <w:rFonts w:ascii="Arial" w:hAnsi="Arial" w:cs="Arial"/>
                <w:bCs/>
                <w:sz w:val="28"/>
              </w:rPr>
            </w:pPr>
            <w:r w:rsidRPr="000B2BE7">
              <w:rPr>
                <w:rFonts w:ascii="Arial" w:hAnsi="Arial" w:cs="Arial"/>
                <w:bCs/>
                <w:sz w:val="28"/>
              </w:rPr>
              <w:t>Till now I have taught students from class</w:t>
            </w:r>
            <w:r w:rsidR="005B3FA3">
              <w:rPr>
                <w:rFonts w:ascii="Arial" w:hAnsi="Arial" w:cs="Arial"/>
                <w:bCs/>
                <w:sz w:val="28"/>
              </w:rPr>
              <w:t xml:space="preserve"> </w:t>
            </w:r>
            <w:r w:rsidRPr="000B2BE7">
              <w:rPr>
                <w:rFonts w:ascii="Arial" w:hAnsi="Arial" w:cs="Arial"/>
                <w:bCs/>
                <w:sz w:val="28"/>
              </w:rPr>
              <w:t>5 to class</w:t>
            </w:r>
            <w:r w:rsidR="005B3FA3">
              <w:rPr>
                <w:rFonts w:ascii="Arial" w:hAnsi="Arial" w:cs="Arial"/>
                <w:bCs/>
                <w:sz w:val="28"/>
              </w:rPr>
              <w:t xml:space="preserve"> </w:t>
            </w:r>
            <w:r w:rsidRPr="000B2BE7">
              <w:rPr>
                <w:rFonts w:ascii="Arial" w:hAnsi="Arial" w:cs="Arial"/>
                <w:bCs/>
                <w:sz w:val="28"/>
              </w:rPr>
              <w:t>8 all subjects</w:t>
            </w:r>
            <w:r w:rsidR="005B3FA3">
              <w:rPr>
                <w:rFonts w:ascii="Arial" w:hAnsi="Arial" w:cs="Arial"/>
                <w:bCs/>
                <w:sz w:val="28"/>
              </w:rPr>
              <w:t xml:space="preserve"> </w:t>
            </w:r>
            <w:r w:rsidRPr="000B2BE7">
              <w:rPr>
                <w:rFonts w:ascii="Arial" w:hAnsi="Arial" w:cs="Arial"/>
                <w:bCs/>
                <w:sz w:val="28"/>
              </w:rPr>
              <w:t xml:space="preserve">.Recently I have worked under my university faculties teaching my juniors. I have taken three </w:t>
            </w:r>
            <w:proofErr w:type="spellStart"/>
            <w:r w:rsidRPr="000B2BE7">
              <w:rPr>
                <w:rFonts w:ascii="Arial" w:hAnsi="Arial" w:cs="Arial"/>
                <w:bCs/>
                <w:sz w:val="28"/>
              </w:rPr>
              <w:t>tutions</w:t>
            </w:r>
            <w:proofErr w:type="spellEnd"/>
            <w:r w:rsidRPr="000B2BE7">
              <w:rPr>
                <w:rFonts w:ascii="Arial" w:hAnsi="Arial" w:cs="Arial"/>
                <w:bCs/>
                <w:sz w:val="28"/>
              </w:rPr>
              <w:t xml:space="preserve"> at a time (September 2018-march 2019)</w:t>
            </w:r>
            <w:r w:rsidR="00DC373B" w:rsidRPr="000B2BE7">
              <w:rPr>
                <w:rFonts w:ascii="Arial" w:hAnsi="Arial" w:cs="Arial"/>
                <w:bCs/>
                <w:sz w:val="28"/>
              </w:rPr>
              <w:t>.</w:t>
            </w:r>
          </w:p>
          <w:p w:rsidR="00DC373B" w:rsidRPr="000B2BE7" w:rsidRDefault="00683E22" w:rsidP="00B40177">
            <w:pPr>
              <w:rPr>
                <w:rFonts w:ascii="Arial" w:hAnsi="Arial" w:cs="Arial"/>
                <w:bCs/>
                <w:sz w:val="28"/>
              </w:rPr>
            </w:pPr>
            <w:r w:rsidRPr="000B2BE7">
              <w:rPr>
                <w:rFonts w:ascii="Arial" w:hAnsi="Arial" w:cs="Arial"/>
                <w:bCs/>
                <w:sz w:val="28"/>
              </w:rPr>
              <w:t>Currently teaching two students of class 7 and class 5 mastermind school.</w:t>
            </w:r>
          </w:p>
          <w:p w:rsidR="00DC373B" w:rsidRPr="000B2BE7" w:rsidRDefault="00DC373B" w:rsidP="00B40177">
            <w:pPr>
              <w:rPr>
                <w:rFonts w:ascii="Arial" w:hAnsi="Arial" w:cs="Arial"/>
                <w:bCs/>
                <w:sz w:val="28"/>
              </w:rPr>
            </w:pPr>
            <w:proofErr w:type="spellStart"/>
            <w:r w:rsidRPr="000B2BE7">
              <w:rPr>
                <w:rFonts w:ascii="Arial" w:hAnsi="Arial" w:cs="Arial"/>
                <w:bCs/>
                <w:sz w:val="28"/>
              </w:rPr>
              <w:t>Moreover</w:t>
            </w:r>
            <w:proofErr w:type="gramStart"/>
            <w:r w:rsidRPr="000B2BE7">
              <w:rPr>
                <w:rFonts w:ascii="Arial" w:hAnsi="Arial" w:cs="Arial"/>
                <w:bCs/>
                <w:sz w:val="28"/>
              </w:rPr>
              <w:t>,I</w:t>
            </w:r>
            <w:proofErr w:type="spellEnd"/>
            <w:proofErr w:type="gramEnd"/>
            <w:r w:rsidRPr="000B2BE7">
              <w:rPr>
                <w:rFonts w:ascii="Arial" w:hAnsi="Arial" w:cs="Arial"/>
                <w:bCs/>
                <w:sz w:val="28"/>
              </w:rPr>
              <w:t xml:space="preserve"> offer a great platform for weak students  and try my level best for students who </w:t>
            </w:r>
            <w:proofErr w:type="spellStart"/>
            <w:r w:rsidRPr="000B2BE7">
              <w:rPr>
                <w:rFonts w:ascii="Arial" w:hAnsi="Arial" w:cs="Arial"/>
                <w:bCs/>
                <w:sz w:val="28"/>
              </w:rPr>
              <w:t>struggle.I</w:t>
            </w:r>
            <w:proofErr w:type="spellEnd"/>
            <w:r w:rsidRPr="000B2BE7">
              <w:rPr>
                <w:rFonts w:ascii="Arial" w:hAnsi="Arial" w:cs="Arial"/>
                <w:bCs/>
                <w:sz w:val="28"/>
              </w:rPr>
              <w:t xml:space="preserve"> also consider parents with financial problems.</w:t>
            </w:r>
          </w:p>
          <w:p w:rsidR="00FB7FF8" w:rsidRPr="000B2BE7" w:rsidRDefault="00FB7FF8" w:rsidP="00B40177">
            <w:pPr>
              <w:rPr>
                <w:rFonts w:ascii="Arial" w:hAnsi="Arial" w:cs="Arial"/>
                <w:bCs/>
                <w:sz w:val="28"/>
              </w:rPr>
            </w:pPr>
          </w:p>
        </w:tc>
      </w:tr>
      <w:tr w:rsidR="006D409C" w:rsidRPr="003E3744" w:rsidTr="00F56513">
        <w:trPr>
          <w:trHeight w:val="1080"/>
        </w:trPr>
        <w:tc>
          <w:tcPr>
            <w:tcW w:w="4421" w:type="dxa"/>
            <w:vMerge/>
            <w:vAlign w:val="bottom"/>
          </w:tcPr>
          <w:p w:rsidR="006D409C" w:rsidRPr="003E3744" w:rsidRDefault="006D409C" w:rsidP="00776643">
            <w:pPr>
              <w:ind w:righ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Pr="003E3744" w:rsidRDefault="006D409C" w:rsidP="00776643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p w:rsidR="006D409C" w:rsidRPr="000B2BE7" w:rsidRDefault="00FB7FF8" w:rsidP="00EE5D86">
            <w:pPr>
              <w:pStyle w:val="Heading1"/>
              <w:rPr>
                <w:rFonts w:ascii="Arial" w:hAnsi="Arial" w:cs="Arial"/>
                <w:b/>
              </w:rPr>
            </w:pPr>
            <w:r w:rsidRPr="000B2BE7">
              <w:rPr>
                <w:rFonts w:ascii="Arial" w:hAnsi="Arial" w:cs="Arial"/>
                <w:b/>
              </w:rPr>
              <w:t>Requirements</w:t>
            </w:r>
          </w:p>
        </w:tc>
      </w:tr>
      <w:tr w:rsidR="006D409C" w:rsidRPr="003E3744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:rsidR="006D409C" w:rsidRPr="003E3744" w:rsidRDefault="006D409C" w:rsidP="00776643">
            <w:pPr>
              <w:ind w:righ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D409C" w:rsidRPr="003E3744" w:rsidRDefault="00F56513" w:rsidP="00776643">
            <w:pPr>
              <w:tabs>
                <w:tab w:val="left" w:pos="9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E3744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inline distT="0" distB="0" distL="0" distR="0" wp14:anchorId="4A106022" wp14:editId="7144D675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xq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BST6xq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:rsidR="003E3744" w:rsidRDefault="003E3744" w:rsidP="003E3744">
            <w:pPr>
              <w:rPr>
                <w:rFonts w:ascii="Arial" w:hAnsi="Arial" w:cs="Arial"/>
                <w:sz w:val="28"/>
                <w:szCs w:val="28"/>
              </w:rPr>
            </w:pPr>
            <w:r w:rsidRPr="000B2BE7">
              <w:rPr>
                <w:rFonts w:ascii="Arial" w:hAnsi="Arial" w:cs="Arial"/>
                <w:sz w:val="28"/>
                <w:szCs w:val="28"/>
              </w:rPr>
              <w:t xml:space="preserve">Teaching area: </w:t>
            </w:r>
            <w:proofErr w:type="spellStart"/>
            <w:r w:rsidRPr="000B2BE7">
              <w:rPr>
                <w:rFonts w:ascii="Arial" w:hAnsi="Arial" w:cs="Arial"/>
                <w:sz w:val="28"/>
                <w:szCs w:val="28"/>
              </w:rPr>
              <w:t>Dhanmondi</w:t>
            </w:r>
            <w:proofErr w:type="spellEnd"/>
          </w:p>
          <w:p w:rsidR="005B3FA3" w:rsidRPr="000B2BE7" w:rsidRDefault="005B3FA3" w:rsidP="003E3744">
            <w:pPr>
              <w:rPr>
                <w:rFonts w:ascii="Arial" w:hAnsi="Arial" w:cs="Arial"/>
                <w:sz w:val="28"/>
                <w:szCs w:val="28"/>
              </w:rPr>
            </w:pPr>
          </w:p>
          <w:p w:rsidR="003E3744" w:rsidRDefault="003E3744" w:rsidP="003E3744">
            <w:pPr>
              <w:rPr>
                <w:rFonts w:ascii="Arial" w:hAnsi="Arial" w:cs="Arial"/>
                <w:sz w:val="28"/>
                <w:szCs w:val="28"/>
              </w:rPr>
            </w:pPr>
            <w:r w:rsidRPr="000B2BE7">
              <w:rPr>
                <w:rFonts w:ascii="Arial" w:hAnsi="Arial" w:cs="Arial"/>
                <w:sz w:val="28"/>
                <w:szCs w:val="28"/>
              </w:rPr>
              <w:t>No. of Days:4/week</w:t>
            </w:r>
          </w:p>
          <w:p w:rsidR="005B3FA3" w:rsidRPr="000B2BE7" w:rsidRDefault="005B3FA3" w:rsidP="003E3744">
            <w:pPr>
              <w:rPr>
                <w:rFonts w:ascii="Arial" w:hAnsi="Arial" w:cs="Arial"/>
                <w:sz w:val="28"/>
                <w:szCs w:val="28"/>
              </w:rPr>
            </w:pPr>
          </w:p>
          <w:p w:rsidR="003E3744" w:rsidRDefault="003E3744" w:rsidP="003E3744">
            <w:pPr>
              <w:rPr>
                <w:rFonts w:ascii="Arial" w:hAnsi="Arial" w:cs="Arial"/>
                <w:sz w:val="28"/>
                <w:szCs w:val="28"/>
              </w:rPr>
            </w:pPr>
            <w:r w:rsidRPr="000B2BE7">
              <w:rPr>
                <w:rFonts w:ascii="Arial" w:hAnsi="Arial" w:cs="Arial"/>
                <w:sz w:val="28"/>
                <w:szCs w:val="28"/>
              </w:rPr>
              <w:t>Class : 4-8 (all subjects)</w:t>
            </w:r>
          </w:p>
          <w:p w:rsidR="005B3FA3" w:rsidRPr="000B2BE7" w:rsidRDefault="005B3FA3" w:rsidP="003E3744">
            <w:pPr>
              <w:rPr>
                <w:rFonts w:ascii="Arial" w:hAnsi="Arial" w:cs="Arial"/>
                <w:sz w:val="28"/>
                <w:szCs w:val="28"/>
              </w:rPr>
            </w:pPr>
          </w:p>
          <w:p w:rsidR="00683E22" w:rsidRPr="000B2BE7" w:rsidRDefault="00683E22" w:rsidP="003E3744">
            <w:pPr>
              <w:rPr>
                <w:rFonts w:ascii="Arial" w:hAnsi="Arial" w:cs="Arial"/>
                <w:sz w:val="28"/>
                <w:szCs w:val="28"/>
              </w:rPr>
            </w:pPr>
            <w:r w:rsidRPr="000B2BE7">
              <w:rPr>
                <w:rFonts w:ascii="Arial" w:hAnsi="Arial" w:cs="Arial"/>
                <w:sz w:val="28"/>
                <w:szCs w:val="28"/>
              </w:rPr>
              <w:t>Expected salary : 4000+</w:t>
            </w:r>
          </w:p>
          <w:p w:rsidR="006D409C" w:rsidRPr="000B2BE7" w:rsidRDefault="006D409C" w:rsidP="00DC373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53B84" w:rsidRDefault="00153B84" w:rsidP="005D47DE"/>
    <w:sectPr w:rsidR="00153B84" w:rsidSect="00F56513">
      <w:headerReference w:type="default" r:id="rId12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5F8" w:rsidRDefault="002575F8" w:rsidP="00C51CF5">
      <w:r>
        <w:separator/>
      </w:r>
    </w:p>
  </w:endnote>
  <w:endnote w:type="continuationSeparator" w:id="0">
    <w:p w:rsidR="002575F8" w:rsidRDefault="002575F8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5F8" w:rsidRDefault="002575F8" w:rsidP="00C51CF5">
      <w:r>
        <w:separator/>
      </w:r>
    </w:p>
  </w:footnote>
  <w:footnote w:type="continuationSeparator" w:id="0">
    <w:p w:rsidR="002575F8" w:rsidRDefault="002575F8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22D39D37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8E56628"/>
    <w:multiLevelType w:val="hybridMultilevel"/>
    <w:tmpl w:val="CE68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D86"/>
    <w:rsid w:val="000521EF"/>
    <w:rsid w:val="000A545F"/>
    <w:rsid w:val="000B2BE7"/>
    <w:rsid w:val="000F3BEA"/>
    <w:rsid w:val="0010314C"/>
    <w:rsid w:val="00153B84"/>
    <w:rsid w:val="00196AAB"/>
    <w:rsid w:val="001A4D1A"/>
    <w:rsid w:val="001B0B3D"/>
    <w:rsid w:val="00233CC4"/>
    <w:rsid w:val="002575F8"/>
    <w:rsid w:val="003B0DB8"/>
    <w:rsid w:val="003E3744"/>
    <w:rsid w:val="00411764"/>
    <w:rsid w:val="00431999"/>
    <w:rsid w:val="00443E2D"/>
    <w:rsid w:val="00572086"/>
    <w:rsid w:val="00597871"/>
    <w:rsid w:val="005B3FA3"/>
    <w:rsid w:val="005D47DE"/>
    <w:rsid w:val="005F364E"/>
    <w:rsid w:val="0062123A"/>
    <w:rsid w:val="00635EF0"/>
    <w:rsid w:val="00646E75"/>
    <w:rsid w:val="00663587"/>
    <w:rsid w:val="00683E22"/>
    <w:rsid w:val="006D409C"/>
    <w:rsid w:val="00776643"/>
    <w:rsid w:val="00797579"/>
    <w:rsid w:val="007D0F5B"/>
    <w:rsid w:val="00882E29"/>
    <w:rsid w:val="0089481F"/>
    <w:rsid w:val="008F290E"/>
    <w:rsid w:val="00942045"/>
    <w:rsid w:val="00964B9F"/>
    <w:rsid w:val="009F215D"/>
    <w:rsid w:val="00A73BCA"/>
    <w:rsid w:val="00A75FCE"/>
    <w:rsid w:val="00AC5509"/>
    <w:rsid w:val="00AF4EA4"/>
    <w:rsid w:val="00B02942"/>
    <w:rsid w:val="00B0669D"/>
    <w:rsid w:val="00B40177"/>
    <w:rsid w:val="00B90CEF"/>
    <w:rsid w:val="00B95D4D"/>
    <w:rsid w:val="00C17B51"/>
    <w:rsid w:val="00C51CF5"/>
    <w:rsid w:val="00C93D20"/>
    <w:rsid w:val="00CA407F"/>
    <w:rsid w:val="00D00A30"/>
    <w:rsid w:val="00D8438A"/>
    <w:rsid w:val="00DC373B"/>
    <w:rsid w:val="00DC71AE"/>
    <w:rsid w:val="00E26B4D"/>
    <w:rsid w:val="00E55D74"/>
    <w:rsid w:val="00E774C3"/>
    <w:rsid w:val="00E8541C"/>
    <w:rsid w:val="00EE5D86"/>
    <w:rsid w:val="00F56513"/>
    <w:rsid w:val="00FB7FF8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L\AppData\Roaming\Microsoft\Templates\Green%20cub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2F6C0680C234A72B09019512DD92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EE483-A1D9-430F-A03B-96F0DEBFE9DD}"/>
      </w:docPartPr>
      <w:docPartBody>
        <w:p w:rsidR="009E1164" w:rsidRDefault="005B5ECF">
          <w:pPr>
            <w:pStyle w:val="32F6C0680C234A72B09019512DD92498"/>
          </w:pPr>
          <w:r w:rsidRPr="00036450">
            <w:t>EDUCATION</w:t>
          </w:r>
        </w:p>
      </w:docPartBody>
    </w:docPart>
    <w:docPart>
      <w:docPartPr>
        <w:name w:val="CA9DB5F895144D31B654705AD1E96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53A03-5ED8-4A79-8560-12E082B9E8B5}"/>
      </w:docPartPr>
      <w:docPartBody>
        <w:p w:rsidR="009E1164" w:rsidRDefault="005B5ECF">
          <w:pPr>
            <w:pStyle w:val="CA9DB5F895144D31B654705AD1E96ED5"/>
          </w:pPr>
          <w:r w:rsidRPr="005D47DE">
            <w:t>Profile</w:t>
          </w:r>
        </w:p>
      </w:docPartBody>
    </w:docPart>
    <w:docPart>
      <w:docPartPr>
        <w:name w:val="19EDEED29FB6408682BC605C5872C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27F07-3F02-4CA4-BD3D-C711F66039A7}"/>
      </w:docPartPr>
      <w:docPartBody>
        <w:p w:rsidR="009E1164" w:rsidRDefault="005B5ECF">
          <w:pPr>
            <w:pStyle w:val="19EDEED29FB6408682BC605C5872CB8F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CAA6626F40674547BA766B61AF16D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FF9BA-B10A-46DA-A01E-C6CBE80C089F}"/>
      </w:docPartPr>
      <w:docPartBody>
        <w:p w:rsidR="009E1164" w:rsidRDefault="005B5ECF">
          <w:pPr>
            <w:pStyle w:val="CAA6626F40674547BA766B61AF16D795"/>
          </w:pPr>
          <w:r w:rsidRPr="004D3011">
            <w:t>PHONE: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CF"/>
    <w:rsid w:val="00095F8A"/>
    <w:rsid w:val="005B5ECF"/>
    <w:rsid w:val="009E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9E1164"/>
    <w:pPr>
      <w:keepNext/>
      <w:keepLines/>
      <w:pBdr>
        <w:bottom w:val="single" w:sz="8" w:space="1" w:color="5B9BD5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F6C0680C234A72B09019512DD92498">
    <w:name w:val="32F6C0680C234A72B09019512DD92498"/>
  </w:style>
  <w:style w:type="paragraph" w:customStyle="1" w:styleId="E4E5E63885BB42F3952DEB33D7EC460A">
    <w:name w:val="E4E5E63885BB42F3952DEB33D7EC460A"/>
  </w:style>
  <w:style w:type="paragraph" w:customStyle="1" w:styleId="93F93B5958B64462A9D7B6D269EEA97A">
    <w:name w:val="93F93B5958B64462A9D7B6D269EEA97A"/>
  </w:style>
  <w:style w:type="paragraph" w:customStyle="1" w:styleId="B023EE6A981A401B9D4A881D0BEEC84F">
    <w:name w:val="B023EE6A981A401B9D4A881D0BEEC84F"/>
  </w:style>
  <w:style w:type="paragraph" w:customStyle="1" w:styleId="38E0B24E5BDE42F08D4317C7845B5BB4">
    <w:name w:val="38E0B24E5BDE42F08D4317C7845B5BB4"/>
  </w:style>
  <w:style w:type="paragraph" w:customStyle="1" w:styleId="D2E39B67D39441B8B1C2711644AC4960">
    <w:name w:val="D2E39B67D39441B8B1C2711644AC4960"/>
  </w:style>
  <w:style w:type="paragraph" w:customStyle="1" w:styleId="36EA7B55ED11437FBE1445C6FE194B12">
    <w:name w:val="36EA7B55ED11437FBE1445C6FE194B12"/>
  </w:style>
  <w:style w:type="paragraph" w:customStyle="1" w:styleId="48B8D76812C84DEA871E5AE704E03C49">
    <w:name w:val="48B8D76812C84DEA871E5AE704E03C49"/>
  </w:style>
  <w:style w:type="paragraph" w:customStyle="1" w:styleId="AB0ED2FF3FF64B819B1FD9C3FBAE8FCD">
    <w:name w:val="AB0ED2FF3FF64B819B1FD9C3FBAE8FCD"/>
  </w:style>
  <w:style w:type="paragraph" w:customStyle="1" w:styleId="920D3B4B1E7F442892C6440EA7A4DD9A">
    <w:name w:val="920D3B4B1E7F442892C6440EA7A4DD9A"/>
  </w:style>
  <w:style w:type="paragraph" w:customStyle="1" w:styleId="CA9DB5F895144D31B654705AD1E96ED5">
    <w:name w:val="CA9DB5F895144D31B654705AD1E96ED5"/>
  </w:style>
  <w:style w:type="paragraph" w:customStyle="1" w:styleId="BDA5153A309C48D7BBFC6257A8124065">
    <w:name w:val="BDA5153A309C48D7BBFC6257A8124065"/>
  </w:style>
  <w:style w:type="character" w:customStyle="1" w:styleId="Heading2Char">
    <w:name w:val="Heading 2 Char"/>
    <w:basedOn w:val="DefaultParagraphFont"/>
    <w:link w:val="Heading2"/>
    <w:uiPriority w:val="9"/>
    <w:rsid w:val="009E1164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paragraph" w:customStyle="1" w:styleId="19EDEED29FB6408682BC605C5872CB8F">
    <w:name w:val="19EDEED29FB6408682BC605C5872CB8F"/>
  </w:style>
  <w:style w:type="paragraph" w:customStyle="1" w:styleId="CAA6626F40674547BA766B61AF16D795">
    <w:name w:val="CAA6626F40674547BA766B61AF16D795"/>
  </w:style>
  <w:style w:type="paragraph" w:customStyle="1" w:styleId="B58AA9D6774243FB8361559A0FD8ABD8">
    <w:name w:val="B58AA9D6774243FB8361559A0FD8ABD8"/>
  </w:style>
  <w:style w:type="paragraph" w:customStyle="1" w:styleId="4256EFF04BAB44A79C8568B40E0EBE08">
    <w:name w:val="4256EFF04BAB44A79C8568B40E0EBE08"/>
  </w:style>
  <w:style w:type="paragraph" w:customStyle="1" w:styleId="8539804C8D5B42E6A22F23A9925E0922">
    <w:name w:val="8539804C8D5B42E6A22F23A9925E0922"/>
  </w:style>
  <w:style w:type="paragraph" w:customStyle="1" w:styleId="FD234E51A3C74C219EBEB632886CF738">
    <w:name w:val="FD234E51A3C74C219EBEB632886CF738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C1267FE1573E4716B214E7253F66AC80">
    <w:name w:val="C1267FE1573E4716B214E7253F66AC80"/>
  </w:style>
  <w:style w:type="paragraph" w:customStyle="1" w:styleId="1F24711AAFB149A580022B2E345DD594">
    <w:name w:val="1F24711AAFB149A580022B2E345DD594"/>
  </w:style>
  <w:style w:type="paragraph" w:customStyle="1" w:styleId="07F6D579E821473786D449348F822CAA">
    <w:name w:val="07F6D579E821473786D449348F822CAA"/>
  </w:style>
  <w:style w:type="paragraph" w:customStyle="1" w:styleId="F3813D5C3BF64919BEA515CBF6EC8F09">
    <w:name w:val="F3813D5C3BF64919BEA515CBF6EC8F09"/>
  </w:style>
  <w:style w:type="paragraph" w:customStyle="1" w:styleId="6F0344FDDBCA424CA90B13EBDE2CC7EC">
    <w:name w:val="6F0344FDDBCA424CA90B13EBDE2CC7EC"/>
  </w:style>
  <w:style w:type="paragraph" w:customStyle="1" w:styleId="A3A4179D75774D0AA7E741506FF0DDD8">
    <w:name w:val="A3A4179D75774D0AA7E741506FF0DDD8"/>
  </w:style>
  <w:style w:type="paragraph" w:customStyle="1" w:styleId="383E1682F7B44F898C309254A35A9F4C">
    <w:name w:val="383E1682F7B44F898C309254A35A9F4C"/>
  </w:style>
  <w:style w:type="paragraph" w:customStyle="1" w:styleId="A5D96686241F44A2A41F05266EA85CE5">
    <w:name w:val="A5D96686241F44A2A41F05266EA85CE5"/>
  </w:style>
  <w:style w:type="paragraph" w:customStyle="1" w:styleId="1515B8DB23334F6FB79006938A3FD52B">
    <w:name w:val="1515B8DB23334F6FB79006938A3FD52B"/>
  </w:style>
  <w:style w:type="paragraph" w:customStyle="1" w:styleId="BEFBA68B5D1C466B9E5B66DFD3FF22E2">
    <w:name w:val="BEFBA68B5D1C466B9E5B66DFD3FF22E2"/>
  </w:style>
  <w:style w:type="paragraph" w:customStyle="1" w:styleId="45210C2878B3409FA9AD4C7108A25216">
    <w:name w:val="45210C2878B3409FA9AD4C7108A25216"/>
  </w:style>
  <w:style w:type="paragraph" w:customStyle="1" w:styleId="AAE34FFBF3C34F73BBF18F988F484DBB">
    <w:name w:val="AAE34FFBF3C34F73BBF18F988F484DBB"/>
  </w:style>
  <w:style w:type="paragraph" w:customStyle="1" w:styleId="7C0608CAF02D47358D9F02F19DF8D2EF">
    <w:name w:val="7C0608CAF02D47358D9F02F19DF8D2EF"/>
  </w:style>
  <w:style w:type="paragraph" w:customStyle="1" w:styleId="BC1B25B7B3C44B5F9AF7D1CC130DB036">
    <w:name w:val="BC1B25B7B3C44B5F9AF7D1CC130DB036"/>
  </w:style>
  <w:style w:type="paragraph" w:customStyle="1" w:styleId="9564991577884744918B45018576F21F">
    <w:name w:val="9564991577884744918B45018576F21F"/>
  </w:style>
  <w:style w:type="paragraph" w:customStyle="1" w:styleId="7E719CF54A704B51A2BA0CD2CBAD613C">
    <w:name w:val="7E719CF54A704B51A2BA0CD2CBAD613C"/>
  </w:style>
  <w:style w:type="paragraph" w:customStyle="1" w:styleId="68C8F0E1AAF7416DBB784FBCBB522E42">
    <w:name w:val="68C8F0E1AAF7416DBB784FBCBB522E42"/>
  </w:style>
  <w:style w:type="paragraph" w:customStyle="1" w:styleId="9544D3F74159458AA778EA0BB37C28CB">
    <w:name w:val="9544D3F74159458AA778EA0BB37C28CB"/>
  </w:style>
  <w:style w:type="paragraph" w:customStyle="1" w:styleId="9C7FBD749BBA42DBBCF62B843EFCEF40">
    <w:name w:val="9C7FBD749BBA42DBBCF62B843EFCEF40"/>
  </w:style>
  <w:style w:type="paragraph" w:customStyle="1" w:styleId="B97F110B862745B3B45B0F404FB2BD58">
    <w:name w:val="B97F110B862745B3B45B0F404FB2BD58"/>
  </w:style>
  <w:style w:type="paragraph" w:customStyle="1" w:styleId="C30BE43179AB4C68888A8F6D6E2B7C86">
    <w:name w:val="C30BE43179AB4C68888A8F6D6E2B7C86"/>
  </w:style>
  <w:style w:type="paragraph" w:customStyle="1" w:styleId="FFDC0A51EEEF460EA0C17D0CAEACF255">
    <w:name w:val="FFDC0A51EEEF460EA0C17D0CAEACF255"/>
  </w:style>
  <w:style w:type="paragraph" w:customStyle="1" w:styleId="3E1F5E67506A474F9B6F96CC97BC22A7">
    <w:name w:val="3E1F5E67506A474F9B6F96CC97BC22A7"/>
  </w:style>
  <w:style w:type="paragraph" w:customStyle="1" w:styleId="25D0A1B71129469791D6CF787B8D03BF">
    <w:name w:val="25D0A1B71129469791D6CF787B8D03BF"/>
    <w:rsid w:val="009E1164"/>
  </w:style>
  <w:style w:type="paragraph" w:customStyle="1" w:styleId="D70A91A029D8415B84734989B2D6E1F8">
    <w:name w:val="D70A91A029D8415B84734989B2D6E1F8"/>
    <w:rsid w:val="009E1164"/>
  </w:style>
  <w:style w:type="paragraph" w:customStyle="1" w:styleId="EC5F92A976804681A02B3653BD7DBA25">
    <w:name w:val="EC5F92A976804681A02B3653BD7DBA25"/>
    <w:rsid w:val="009E1164"/>
  </w:style>
  <w:style w:type="paragraph" w:customStyle="1" w:styleId="FDF24DCDF4654FF586050AD757A95668">
    <w:name w:val="FDF24DCDF4654FF586050AD757A95668"/>
    <w:rsid w:val="009E11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resume.dotx</Template>
  <TotalTime>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2020-02-18T17:39:00Z</dcterms:created>
  <dcterms:modified xsi:type="dcterms:W3CDTF">2020-02-19T09:59:00Z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